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1AB61" w14:textId="0C6C66BA" w:rsidR="0072623E" w:rsidRPr="0006298A" w:rsidRDefault="00B2118A">
      <w:pPr>
        <w:pStyle w:val="Altyaz"/>
      </w:pPr>
      <w:r w:rsidRPr="0006298A">
        <w:t>EE 241 Research and Design</w:t>
      </w:r>
    </w:p>
    <w:p w14:paraId="1C78AE4A" w14:textId="7E9DC616" w:rsidR="0072623E" w:rsidRPr="0006298A" w:rsidRDefault="00B2118A">
      <w:pPr>
        <w:pStyle w:val="KonuBal"/>
      </w:pPr>
      <w:r w:rsidRPr="0006298A">
        <w:t>Design and Implementation of a Combinational Logic-Based Environmental Control System for Asthma Management in Smart Homes</w:t>
      </w:r>
    </w:p>
    <w:p w14:paraId="5CC2FEB5" w14:textId="4FAC82F9" w:rsidR="0062034F" w:rsidRPr="0006298A" w:rsidRDefault="00B2118A">
      <w:pPr>
        <w:pStyle w:val="Yazar"/>
      </w:pPr>
      <w:r w:rsidRPr="0006298A">
        <w:t>Sena Melis Tutar</w:t>
      </w:r>
    </w:p>
    <w:p w14:paraId="3FB25DF0" w14:textId="15C910BB" w:rsidR="0072623E" w:rsidRPr="0006298A" w:rsidRDefault="009B463A">
      <w:r w:rsidRPr="0006298A">
        <w:rPr>
          <w:noProof/>
        </w:rPr>
        <w:drawing>
          <wp:inline distT="0" distB="0" distL="0" distR="0" wp14:anchorId="0DB89E7A" wp14:editId="6BD25A4E">
            <wp:extent cx="5321300" cy="5321300"/>
            <wp:effectExtent l="0" t="0" r="0" b="0"/>
            <wp:docPr id="463014246" name="Resim 1" descr="kişi, şahıs, giyim, 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14246" name="Resim 1" descr="kişi, şahıs, giyim, metin, ekran görüntüsü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53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AA66" w14:textId="38664D72" w:rsidR="00B2118A" w:rsidRPr="0006298A" w:rsidRDefault="00B2118A" w:rsidP="00D22EC2">
      <w:pPr>
        <w:pStyle w:val="Balk1"/>
      </w:pPr>
      <w:r w:rsidRPr="0006298A">
        <w:t xml:space="preserve">Aim of </w:t>
      </w:r>
      <w:r w:rsidR="00D22EC2" w:rsidRPr="0006298A">
        <w:t>M</w:t>
      </w:r>
      <w:r w:rsidR="00EA2339" w:rsidRPr="0006298A">
        <w:t xml:space="preserve">y </w:t>
      </w:r>
      <w:r w:rsidRPr="0006298A">
        <w:t xml:space="preserve">Home Automation System </w:t>
      </w:r>
    </w:p>
    <w:p w14:paraId="66FA1FF3" w14:textId="098353BA" w:rsidR="00B2118A" w:rsidRPr="0006298A" w:rsidRDefault="004E648F">
      <w:r w:rsidRPr="0006298A">
        <w:t>T</w:t>
      </w:r>
      <w:r w:rsidR="00B2118A" w:rsidRPr="0006298A">
        <w:t>o create a home-wide system that monitors and controls environmental factors to help manage asthma</w:t>
      </w:r>
      <w:r w:rsidR="00D22EC2" w:rsidRPr="0006298A">
        <w:t xml:space="preserve"> and</w:t>
      </w:r>
      <w:r w:rsidR="0006298A" w:rsidRPr="0006298A">
        <w:t xml:space="preserve"> </w:t>
      </w:r>
      <w:r w:rsidR="00D22EC2" w:rsidRPr="0006298A">
        <w:t xml:space="preserve">avoid </w:t>
      </w:r>
      <w:r w:rsidR="0006298A" w:rsidRPr="0006298A">
        <w:t>inflammations</w:t>
      </w:r>
      <w:r w:rsidR="00B2118A" w:rsidRPr="0006298A">
        <w:t>.</w:t>
      </w:r>
      <w:r w:rsidR="00D22EC2" w:rsidRPr="0006298A">
        <w:t xml:space="preserve"> </w:t>
      </w:r>
    </w:p>
    <w:p w14:paraId="01363BF9" w14:textId="77777777" w:rsidR="00D22EC2" w:rsidRPr="0006298A" w:rsidRDefault="00D22EC2" w:rsidP="004E648F">
      <w:pPr>
        <w:pStyle w:val="Balk2"/>
      </w:pPr>
      <w:r w:rsidRPr="0006298A">
        <w:t>Monitoring and Control Strategies</w:t>
      </w:r>
    </w:p>
    <w:p w14:paraId="3A4821AA" w14:textId="248FE3C6" w:rsidR="000250F8" w:rsidRPr="0006298A" w:rsidRDefault="00D22EC2" w:rsidP="000250F8">
      <w:pPr>
        <w:pStyle w:val="NormalWeb"/>
        <w:numPr>
          <w:ilvl w:val="0"/>
          <w:numId w:val="18"/>
        </w:numPr>
      </w:pPr>
      <w:r w:rsidRPr="0006298A">
        <w:rPr>
          <w:rStyle w:val="Gl"/>
          <w:rFonts w:eastAsiaTheme="majorEastAsia"/>
        </w:rPr>
        <w:t>Use Air Purifiers</w:t>
      </w:r>
      <w:r w:rsidRPr="0006298A">
        <w:t>: To reduce allergens and irritants in the air.</w:t>
      </w:r>
    </w:p>
    <w:p w14:paraId="68AC669E" w14:textId="77777777" w:rsidR="00D22EC2" w:rsidRPr="0006298A" w:rsidRDefault="00D22EC2" w:rsidP="00D22EC2">
      <w:pPr>
        <w:pStyle w:val="NormalWeb"/>
        <w:numPr>
          <w:ilvl w:val="0"/>
          <w:numId w:val="18"/>
        </w:numPr>
      </w:pPr>
      <w:r w:rsidRPr="0006298A">
        <w:rPr>
          <w:rStyle w:val="Gl"/>
          <w:rFonts w:eastAsiaTheme="majorEastAsia"/>
        </w:rPr>
        <w:t>Maintain Cleanliness</w:t>
      </w:r>
      <w:r w:rsidRPr="0006298A">
        <w:t>: Regularly clean and vacuum to reduce dust and pet dander.</w:t>
      </w:r>
    </w:p>
    <w:p w14:paraId="38E9BB1D" w14:textId="77777777" w:rsidR="00D22EC2" w:rsidRPr="0006298A" w:rsidRDefault="00D22EC2" w:rsidP="00D22EC2">
      <w:pPr>
        <w:pStyle w:val="NormalWeb"/>
        <w:numPr>
          <w:ilvl w:val="0"/>
          <w:numId w:val="18"/>
        </w:numPr>
      </w:pPr>
      <w:r w:rsidRPr="0006298A">
        <w:rPr>
          <w:rStyle w:val="Gl"/>
          <w:rFonts w:eastAsiaTheme="majorEastAsia"/>
        </w:rPr>
        <w:t>Control Humidity</w:t>
      </w:r>
      <w:r w:rsidRPr="0006298A">
        <w:t>: Use dehumidifiers or humidifiers to keep indoor humidity levels in check.</w:t>
      </w:r>
    </w:p>
    <w:p w14:paraId="79BC257E" w14:textId="77777777" w:rsidR="00D22EC2" w:rsidRPr="0006298A" w:rsidRDefault="00D22EC2" w:rsidP="00D22EC2">
      <w:pPr>
        <w:pStyle w:val="NormalWeb"/>
        <w:numPr>
          <w:ilvl w:val="0"/>
          <w:numId w:val="18"/>
        </w:numPr>
      </w:pPr>
      <w:r w:rsidRPr="0006298A">
        <w:rPr>
          <w:rStyle w:val="Gl"/>
          <w:rFonts w:eastAsiaTheme="majorEastAsia"/>
        </w:rPr>
        <w:t>Avoid Smoking</w:t>
      </w:r>
      <w:r w:rsidRPr="0006298A">
        <w:t>: Ensure a smoke-free environment.</w:t>
      </w:r>
    </w:p>
    <w:p w14:paraId="6B2DDD42" w14:textId="00F546DD" w:rsidR="00D22EC2" w:rsidRDefault="00D22EC2" w:rsidP="00EB39A3">
      <w:pPr>
        <w:pStyle w:val="NormalWeb"/>
        <w:numPr>
          <w:ilvl w:val="0"/>
          <w:numId w:val="18"/>
        </w:numPr>
      </w:pPr>
      <w:r w:rsidRPr="0006298A">
        <w:rPr>
          <w:rStyle w:val="Gl"/>
          <w:rFonts w:eastAsiaTheme="majorEastAsia"/>
        </w:rPr>
        <w:t>Monitor Air Quality</w:t>
      </w:r>
      <w:r w:rsidRPr="0006298A">
        <w:t>: Use air quality sensors and apps to stay informed about outdoor and indoor air quality.</w:t>
      </w:r>
    </w:p>
    <w:tbl>
      <w:tblPr>
        <w:tblStyle w:val="TabloKlavuzu"/>
        <w:tblW w:w="9078" w:type="dxa"/>
        <w:tblLook w:val="04A0" w:firstRow="1" w:lastRow="0" w:firstColumn="1" w:lastColumn="0" w:noHBand="0" w:noVBand="1"/>
      </w:tblPr>
      <w:tblGrid>
        <w:gridCol w:w="4074"/>
        <w:gridCol w:w="3818"/>
        <w:gridCol w:w="1186"/>
      </w:tblGrid>
      <w:tr w:rsidR="00D84894" w14:paraId="64FC3E0E" w14:textId="77777777" w:rsidTr="00C51C75">
        <w:trPr>
          <w:trHeight w:val="234"/>
        </w:trPr>
        <w:tc>
          <w:tcPr>
            <w:tcW w:w="4074" w:type="dxa"/>
          </w:tcPr>
          <w:p w14:paraId="6183A863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Requirements</w:t>
            </w:r>
          </w:p>
        </w:tc>
        <w:tc>
          <w:tcPr>
            <w:tcW w:w="3818" w:type="dxa"/>
          </w:tcPr>
          <w:p w14:paraId="12DFC119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  <w:tc>
          <w:tcPr>
            <w:tcW w:w="1186" w:type="dxa"/>
          </w:tcPr>
          <w:p w14:paraId="2CFF9B79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30A05596" w14:textId="77777777" w:rsidTr="00C51C75">
        <w:trPr>
          <w:trHeight w:val="244"/>
        </w:trPr>
        <w:tc>
          <w:tcPr>
            <w:tcW w:w="4074" w:type="dxa"/>
          </w:tcPr>
          <w:p w14:paraId="3BE59BC4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Inputs (Sensors)</w:t>
            </w:r>
          </w:p>
        </w:tc>
        <w:tc>
          <w:tcPr>
            <w:tcW w:w="3818" w:type="dxa"/>
          </w:tcPr>
          <w:p w14:paraId="729591A1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Outputs (Actuators)</w:t>
            </w:r>
          </w:p>
          <w:p w14:paraId="6F00CF1D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(0: off / 1:on)</w:t>
            </w:r>
          </w:p>
        </w:tc>
        <w:tc>
          <w:tcPr>
            <w:tcW w:w="1186" w:type="dxa"/>
          </w:tcPr>
          <w:p w14:paraId="0D166EAB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Binary Logic Functions</w:t>
            </w:r>
          </w:p>
        </w:tc>
      </w:tr>
      <w:tr w:rsidR="00D84894" w14:paraId="4CF38EA6" w14:textId="77777777" w:rsidTr="00C51C75">
        <w:trPr>
          <w:trHeight w:val="450"/>
        </w:trPr>
        <w:tc>
          <w:tcPr>
            <w:tcW w:w="4074" w:type="dxa"/>
          </w:tcPr>
          <w:p w14:paraId="12002F91" w14:textId="77777777" w:rsidR="00D84894" w:rsidRDefault="00D84894" w:rsidP="00C51C75">
            <w:pPr>
              <w:jc w:val="both"/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Humidity , H=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Optimal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High</m:t>
                        </m:r>
                      </m:e>
                    </m:mr>
                  </m:m>
                </m:e>
              </m:d>
            </m:oMath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818" w:type="dxa"/>
          </w:tcPr>
          <w:p w14:paraId="2C2D7983" w14:textId="77777777" w:rsidR="00D84894" w:rsidRDefault="00D84894" w:rsidP="00C51C75">
            <w:pPr>
              <w:rPr>
                <w:rFonts w:ascii="Calibri" w:hAnsi="Calibri" w:cs="Calibri"/>
              </w:rPr>
            </w:pPr>
            <m:oMath>
              <m:r>
                <w:rPr>
                  <w:rFonts w:ascii="Cambria Math" w:hAnsi="Cambria Math" w:cs="Calibri"/>
                </w:rPr>
                <m:t>Dehumidifier, DH=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if H=0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if H=1</m:t>
                        </m:r>
                      </m:e>
                    </m:mr>
                  </m:m>
                </m:e>
              </m:d>
            </m:oMath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186" w:type="dxa"/>
          </w:tcPr>
          <w:p w14:paraId="679B5407" w14:textId="77777777" w:rsidR="00D84894" w:rsidRDefault="00D84894" w:rsidP="00C51C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DH=H</w:t>
            </w:r>
          </w:p>
        </w:tc>
      </w:tr>
      <w:tr w:rsidR="00D84894" w14:paraId="1832C54D" w14:textId="77777777" w:rsidTr="00C51C75">
        <w:trPr>
          <w:trHeight w:val="391"/>
        </w:trPr>
        <w:tc>
          <w:tcPr>
            <w:tcW w:w="4074" w:type="dxa"/>
          </w:tcPr>
          <w:p w14:paraId="36B444AE" w14:textId="77777777" w:rsidR="00D84894" w:rsidRPr="000F3015" w:rsidRDefault="00D84894" w:rsidP="00C51C75">
            <w:pPr>
              <w:jc w:val="both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Temperature (Low), TL</m:t>
              </m:r>
              <m:r>
                <w:rPr>
                  <w:rFonts w:ascii="Cambria Math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No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Yes</m:t>
                        </m:r>
                      </m:e>
                    </m:mr>
                  </m:m>
                </m:e>
              </m:d>
            </m:oMath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3818" w:type="dxa"/>
          </w:tcPr>
          <w:p w14:paraId="3CBBA0E7" w14:textId="77777777" w:rsidR="00D84894" w:rsidRDefault="00D84894" w:rsidP="00C51C75">
            <w:pPr>
              <w:rPr>
                <w:rFonts w:ascii="Calibri" w:hAnsi="Calibri" w:cs="Calibri"/>
              </w:rPr>
            </w:pPr>
            <w:proofErr w:type="spellStart"/>
            <w:r w:rsidRPr="00EB683D">
              <w:rPr>
                <w:rFonts w:ascii="Calibri" w:hAnsi="Calibri" w:cs="Calibri"/>
              </w:rPr>
              <w:t>Htr</w:t>
            </w:r>
            <w:proofErr w:type="spellEnd"/>
            <w:r w:rsidRPr="00EB683D">
              <w:rPr>
                <w:rFonts w:ascii="Calibri" w:hAnsi="Calibri" w:cs="Calibri"/>
              </w:rPr>
              <w:t xml:space="preserve">: Heater </w:t>
            </w:r>
            <m:oMath>
              <m:r>
                <w:rPr>
                  <w:rFonts w:ascii="Cambria Math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if TL=0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if TH=1</m:t>
                        </m:r>
                      </m:e>
                    </m:mr>
                  </m:m>
                </m:e>
              </m:d>
            </m:oMath>
          </w:p>
        </w:tc>
        <w:tc>
          <w:tcPr>
            <w:tcW w:w="1186" w:type="dxa"/>
          </w:tcPr>
          <w:p w14:paraId="051881A8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1E9AB214" w14:textId="77777777" w:rsidTr="00C51C75">
        <w:trPr>
          <w:trHeight w:val="391"/>
        </w:trPr>
        <w:tc>
          <w:tcPr>
            <w:tcW w:w="4074" w:type="dxa"/>
          </w:tcPr>
          <w:p w14:paraId="6EC7E872" w14:textId="77777777" w:rsidR="00D84894" w:rsidRPr="00F41F10" w:rsidRDefault="00D84894" w:rsidP="00C51C75">
            <w:pPr>
              <w:jc w:val="both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Temperature (High), TH</m:t>
              </m:r>
              <m:r>
                <w:rPr>
                  <w:rFonts w:ascii="Cambria Math" w:hAnsi="Cambria Math" w:cs="Calibri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No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Yes</m:t>
                        </m:r>
                      </m:e>
                    </m:mr>
                  </m:m>
                </m:e>
              </m:d>
            </m:oMath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3818" w:type="dxa"/>
          </w:tcPr>
          <w:p w14:paraId="062D5694" w14:textId="77777777" w:rsidR="00D84894" w:rsidRDefault="00D84894" w:rsidP="00C51C75">
            <w:pPr>
              <w:rPr>
                <w:rFonts w:ascii="Calibri" w:hAnsi="Calibri" w:cs="Calibri"/>
              </w:rPr>
            </w:pPr>
            <w:proofErr w:type="spellStart"/>
            <w:r w:rsidRPr="00EB683D">
              <w:rPr>
                <w:rFonts w:ascii="Calibri" w:hAnsi="Calibri" w:cs="Calibri"/>
              </w:rPr>
              <w:t>Clr</w:t>
            </w:r>
            <w:proofErr w:type="spellEnd"/>
            <w:r w:rsidRPr="00EB683D">
              <w:rPr>
                <w:rFonts w:ascii="Calibri" w:hAnsi="Calibri" w:cs="Calibri"/>
              </w:rPr>
              <w:t>: Cooler (0: Off, 1: On)</w:t>
            </w:r>
          </w:p>
        </w:tc>
        <w:tc>
          <w:tcPr>
            <w:tcW w:w="1186" w:type="dxa"/>
          </w:tcPr>
          <w:p w14:paraId="145F144E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442F4110" w14:textId="77777777" w:rsidTr="00C51C75">
        <w:trPr>
          <w:trHeight w:val="431"/>
        </w:trPr>
        <w:tc>
          <w:tcPr>
            <w:tcW w:w="4074" w:type="dxa"/>
          </w:tcPr>
          <w:p w14:paraId="2FAE7685" w14:textId="77777777" w:rsidR="00D84894" w:rsidRPr="00F41F10" w:rsidRDefault="00D84894" w:rsidP="00C51C75">
            <w:pPr>
              <w:jc w:val="both"/>
              <w:rPr>
                <w:rFonts w:ascii="Calibri" w:eastAsia="Times New Roman" w:hAnsi="Calibri" w:cs="Calibri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Calibri"/>
                </w:rPr>
                <m:t>Air Quality=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Low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High</m:t>
                        </m:r>
                      </m:e>
                    </m:mr>
                  </m:m>
                </m:e>
              </m:d>
            </m:oMath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3818" w:type="dxa"/>
          </w:tcPr>
          <w:p w14:paraId="53058A35" w14:textId="77777777" w:rsidR="00D84894" w:rsidRDefault="00D84894" w:rsidP="00C51C75">
            <w:pPr>
              <w:rPr>
                <w:rFonts w:ascii="Calibri" w:hAnsi="Calibri" w:cs="Calibri"/>
              </w:rPr>
            </w:pPr>
            <w:r w:rsidRPr="00EB683D">
              <w:rPr>
                <w:rFonts w:ascii="Calibri" w:hAnsi="Calibri" w:cs="Calibri"/>
              </w:rPr>
              <w:t>AP: Air Purifier (0: Off, 1: On)</w:t>
            </w:r>
          </w:p>
        </w:tc>
        <w:tc>
          <w:tcPr>
            <w:tcW w:w="1186" w:type="dxa"/>
          </w:tcPr>
          <w:p w14:paraId="1693EE72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3BECC88A" w14:textId="77777777" w:rsidTr="00C51C75">
        <w:trPr>
          <w:trHeight w:val="431"/>
        </w:trPr>
        <w:tc>
          <w:tcPr>
            <w:tcW w:w="4074" w:type="dxa"/>
          </w:tcPr>
          <w:p w14:paraId="63DFDEBF" w14:textId="77777777" w:rsidR="00D84894" w:rsidRPr="00F41F10" w:rsidRDefault="00D84894" w:rsidP="00C51C75">
            <w:pPr>
              <w:jc w:val="both"/>
              <w:rPr>
                <w:rFonts w:ascii="Calibri" w:eastAsia="Times New Roman" w:hAnsi="Calibri" w:cs="Calibri"/>
              </w:rPr>
            </w:pPr>
            <m:oMath>
              <m:r>
                <w:rPr>
                  <w:rFonts w:ascii="Cambria Math" w:eastAsia="Times New Roman" w:hAnsi="Cambria Math" w:cs="Calibri"/>
                </w:rPr>
                <m:t>Dust/Allergen 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Calibri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Calibri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Low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Calibri"/>
                          </w:rPr>
                          <m:t>High</m:t>
                        </m:r>
                      </m:e>
                    </m:mr>
                  </m:m>
                </m:e>
              </m:d>
            </m:oMath>
            <w:r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3818" w:type="dxa"/>
          </w:tcPr>
          <w:p w14:paraId="1E7140B9" w14:textId="77777777" w:rsidR="00D84894" w:rsidRDefault="00D84894" w:rsidP="00C51C75">
            <w:pPr>
              <w:rPr>
                <w:rFonts w:ascii="Calibri" w:hAnsi="Calibri" w:cs="Calibri"/>
              </w:rPr>
            </w:pPr>
            <w:r w:rsidRPr="00EB683D">
              <w:rPr>
                <w:rFonts w:ascii="Calibri" w:hAnsi="Calibri" w:cs="Calibri"/>
              </w:rPr>
              <w:t>V: Ventilation (0: Off, 1: On)</w:t>
            </w:r>
          </w:p>
        </w:tc>
        <w:tc>
          <w:tcPr>
            <w:tcW w:w="1186" w:type="dxa"/>
          </w:tcPr>
          <w:p w14:paraId="79CCABEE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689BB9F3" w14:textId="77777777" w:rsidTr="00C51C75">
        <w:trPr>
          <w:trHeight w:val="244"/>
        </w:trPr>
        <w:tc>
          <w:tcPr>
            <w:tcW w:w="4074" w:type="dxa"/>
          </w:tcPr>
          <w:p w14:paraId="05D63260" w14:textId="77777777" w:rsidR="00D84894" w:rsidRPr="00F41F10" w:rsidRDefault="00D84894" w:rsidP="00C51C7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818" w:type="dxa"/>
          </w:tcPr>
          <w:p w14:paraId="055730FF" w14:textId="77777777" w:rsidR="00D84894" w:rsidRDefault="00D84894" w:rsidP="00C51C75">
            <w:pPr>
              <w:rPr>
                <w:rFonts w:ascii="Calibri" w:hAnsi="Calibri" w:cs="Calibri"/>
              </w:rPr>
            </w:pPr>
            <w:r w:rsidRPr="00EB683D">
              <w:rPr>
                <w:rFonts w:ascii="Calibri" w:hAnsi="Calibri" w:cs="Calibri"/>
              </w:rPr>
              <w:t>A: Alarm (0: Off, 1: On)</w:t>
            </w:r>
          </w:p>
        </w:tc>
        <w:tc>
          <w:tcPr>
            <w:tcW w:w="1186" w:type="dxa"/>
          </w:tcPr>
          <w:p w14:paraId="7CFF48E0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2CC59173" w14:textId="77777777" w:rsidTr="00C51C75">
        <w:trPr>
          <w:trHeight w:val="234"/>
        </w:trPr>
        <w:tc>
          <w:tcPr>
            <w:tcW w:w="4074" w:type="dxa"/>
          </w:tcPr>
          <w:p w14:paraId="393993CB" w14:textId="77777777" w:rsidR="00D84894" w:rsidRPr="00F41F10" w:rsidRDefault="00D84894" w:rsidP="00C51C7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818" w:type="dxa"/>
          </w:tcPr>
          <w:p w14:paraId="70E79787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  <w:tc>
          <w:tcPr>
            <w:tcW w:w="1186" w:type="dxa"/>
          </w:tcPr>
          <w:p w14:paraId="7FAD0C80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  <w:tr w:rsidR="00D84894" w14:paraId="10C0FF11" w14:textId="77777777" w:rsidTr="00C51C75">
        <w:trPr>
          <w:trHeight w:val="234"/>
        </w:trPr>
        <w:tc>
          <w:tcPr>
            <w:tcW w:w="4074" w:type="dxa"/>
          </w:tcPr>
          <w:p w14:paraId="3269A180" w14:textId="77777777" w:rsidR="00D84894" w:rsidRPr="00F41F10" w:rsidRDefault="00D84894" w:rsidP="00C51C75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3818" w:type="dxa"/>
          </w:tcPr>
          <w:p w14:paraId="1965723C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  <w:tc>
          <w:tcPr>
            <w:tcW w:w="1186" w:type="dxa"/>
          </w:tcPr>
          <w:p w14:paraId="63DC2D41" w14:textId="77777777" w:rsidR="00D84894" w:rsidRDefault="00D84894" w:rsidP="00C51C75">
            <w:pPr>
              <w:rPr>
                <w:rFonts w:ascii="Calibri" w:hAnsi="Calibri" w:cs="Calibri"/>
              </w:rPr>
            </w:pPr>
          </w:p>
        </w:tc>
      </w:tr>
    </w:tbl>
    <w:p w14:paraId="2959F9D1" w14:textId="77777777" w:rsidR="00E96332" w:rsidRPr="0006298A" w:rsidRDefault="00E96332" w:rsidP="00E96332"/>
    <w:p w14:paraId="2A9EE75D" w14:textId="77777777" w:rsidR="00B2118A" w:rsidRPr="0006298A" w:rsidRDefault="00B2118A" w:rsidP="00B2118A"/>
    <w:p w14:paraId="719C8F23" w14:textId="154EEFFA" w:rsidR="0072623E" w:rsidRPr="0006298A" w:rsidRDefault="005E5CEA" w:rsidP="00451B17">
      <w:pPr>
        <w:pStyle w:val="Balk2"/>
      </w:pPr>
      <w:r w:rsidRPr="0006298A">
        <w:t>Inputs</w:t>
      </w:r>
      <w:r w:rsidR="00FE70AD" w:rsidRPr="0006298A">
        <w:t>/Outputs</w:t>
      </w:r>
    </w:p>
    <w:p w14:paraId="2BBD9155" w14:textId="3EE44EC8" w:rsidR="0072623E" w:rsidRDefault="007C2FB1" w:rsidP="007C2FB1">
      <w:pPr>
        <w:pStyle w:val="Balk3"/>
      </w:pPr>
      <w:r>
        <w:t xml:space="preserve">A Verilog description example </w:t>
      </w:r>
    </w:p>
    <w:p w14:paraId="1D024C37" w14:textId="77777777" w:rsidR="007C2FB1" w:rsidRPr="007C2FB1" w:rsidRDefault="007C2FB1" w:rsidP="007C2FB1">
      <w:pPr>
        <w:rPr>
          <w:lang w:val="tr-TR"/>
        </w:rPr>
      </w:pPr>
      <w:proofErr w:type="spellStart"/>
      <w:r w:rsidRPr="007C2FB1">
        <w:rPr>
          <w:lang w:val="tr-TR"/>
        </w:rPr>
        <w:t>module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EnvironmentalControlSystem</w:t>
      </w:r>
      <w:proofErr w:type="spellEnd"/>
      <w:r w:rsidRPr="007C2FB1">
        <w:rPr>
          <w:lang w:val="tr-TR"/>
        </w:rPr>
        <w:t>(</w:t>
      </w:r>
    </w:p>
    <w:p w14:paraId="7C329013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humidity</w:t>
      </w:r>
      <w:proofErr w:type="spellEnd"/>
      <w:r w:rsidRPr="007C2FB1">
        <w:rPr>
          <w:lang w:val="tr-TR"/>
        </w:rPr>
        <w:t xml:space="preserve">,        // 1-bit </w:t>
      </w:r>
      <w:proofErr w:type="spellStart"/>
      <w:r w:rsidRPr="007C2FB1">
        <w:rPr>
          <w:lang w:val="tr-TR"/>
        </w:rPr>
        <w:t>Humidity</w:t>
      </w:r>
      <w:proofErr w:type="spellEnd"/>
      <w:r w:rsidRPr="007C2FB1">
        <w:rPr>
          <w:lang w:val="tr-TR"/>
        </w:rPr>
        <w:t xml:space="preserve"> Sensor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(0: Optimal, 1: High)</w:t>
      </w:r>
    </w:p>
    <w:p w14:paraId="3ACE2EA6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temperature</w:t>
      </w:r>
      <w:proofErr w:type="spellEnd"/>
      <w:r w:rsidRPr="007C2FB1">
        <w:rPr>
          <w:lang w:val="tr-TR"/>
        </w:rPr>
        <w:t xml:space="preserve">,     // 1-bit </w:t>
      </w:r>
      <w:proofErr w:type="spellStart"/>
      <w:r w:rsidRPr="007C2FB1">
        <w:rPr>
          <w:lang w:val="tr-TR"/>
        </w:rPr>
        <w:t>Temperature</w:t>
      </w:r>
      <w:proofErr w:type="spellEnd"/>
      <w:r w:rsidRPr="007C2FB1">
        <w:rPr>
          <w:lang w:val="tr-TR"/>
        </w:rPr>
        <w:t xml:space="preserve"> Sensor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(0: Optimal, 1: </w:t>
      </w:r>
      <w:proofErr w:type="spellStart"/>
      <w:r w:rsidRPr="007C2FB1">
        <w:rPr>
          <w:lang w:val="tr-TR"/>
        </w:rPr>
        <w:t>Out</w:t>
      </w:r>
      <w:proofErr w:type="spellEnd"/>
      <w:r w:rsidRPr="007C2FB1">
        <w:rPr>
          <w:lang w:val="tr-TR"/>
        </w:rPr>
        <w:t xml:space="preserve"> of </w:t>
      </w:r>
      <w:proofErr w:type="spellStart"/>
      <w:r w:rsidRPr="007C2FB1">
        <w:rPr>
          <w:lang w:val="tr-TR"/>
        </w:rPr>
        <w:t>Range</w:t>
      </w:r>
      <w:proofErr w:type="spellEnd"/>
      <w:r w:rsidRPr="007C2FB1">
        <w:rPr>
          <w:lang w:val="tr-TR"/>
        </w:rPr>
        <w:t>)</w:t>
      </w:r>
    </w:p>
    <w:p w14:paraId="12E078FD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air_quality</w:t>
      </w:r>
      <w:proofErr w:type="spellEnd"/>
      <w:r w:rsidRPr="007C2FB1">
        <w:rPr>
          <w:lang w:val="tr-TR"/>
        </w:rPr>
        <w:t xml:space="preserve">,     // 1-bit </w:t>
      </w:r>
      <w:proofErr w:type="spellStart"/>
      <w:r w:rsidRPr="007C2FB1">
        <w:rPr>
          <w:lang w:val="tr-TR"/>
        </w:rPr>
        <w:t>Air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Quality</w:t>
      </w:r>
      <w:proofErr w:type="spellEnd"/>
      <w:r w:rsidRPr="007C2FB1">
        <w:rPr>
          <w:lang w:val="tr-TR"/>
        </w:rPr>
        <w:t xml:space="preserve"> Sensor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(0: </w:t>
      </w:r>
      <w:proofErr w:type="spellStart"/>
      <w:r w:rsidRPr="007C2FB1">
        <w:rPr>
          <w:lang w:val="tr-TR"/>
        </w:rPr>
        <w:t>Low</w:t>
      </w:r>
      <w:proofErr w:type="spellEnd"/>
      <w:r w:rsidRPr="007C2FB1">
        <w:rPr>
          <w:lang w:val="tr-TR"/>
        </w:rPr>
        <w:t>, 1: High)</w:t>
      </w:r>
    </w:p>
    <w:p w14:paraId="488E3DDA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dust_allergen</w:t>
      </w:r>
      <w:proofErr w:type="spellEnd"/>
      <w:r w:rsidRPr="007C2FB1">
        <w:rPr>
          <w:lang w:val="tr-TR"/>
        </w:rPr>
        <w:t xml:space="preserve">,   // 1-bit </w:t>
      </w:r>
      <w:proofErr w:type="spellStart"/>
      <w:r w:rsidRPr="007C2FB1">
        <w:rPr>
          <w:lang w:val="tr-TR"/>
        </w:rPr>
        <w:t>Dust</w:t>
      </w:r>
      <w:proofErr w:type="spellEnd"/>
      <w:r w:rsidRPr="007C2FB1">
        <w:rPr>
          <w:lang w:val="tr-TR"/>
        </w:rPr>
        <w:t>/</w:t>
      </w:r>
      <w:proofErr w:type="spellStart"/>
      <w:r w:rsidRPr="007C2FB1">
        <w:rPr>
          <w:lang w:val="tr-TR"/>
        </w:rPr>
        <w:t>Allergen</w:t>
      </w:r>
      <w:proofErr w:type="spellEnd"/>
      <w:r w:rsidRPr="007C2FB1">
        <w:rPr>
          <w:lang w:val="tr-TR"/>
        </w:rPr>
        <w:t xml:space="preserve"> Sensor </w:t>
      </w:r>
      <w:proofErr w:type="spellStart"/>
      <w:r w:rsidRPr="007C2FB1">
        <w:rPr>
          <w:lang w:val="tr-TR"/>
        </w:rPr>
        <w:t>Input</w:t>
      </w:r>
      <w:proofErr w:type="spellEnd"/>
      <w:r w:rsidRPr="007C2FB1">
        <w:rPr>
          <w:lang w:val="tr-TR"/>
        </w:rPr>
        <w:t xml:space="preserve"> (0: </w:t>
      </w:r>
      <w:proofErr w:type="spellStart"/>
      <w:r w:rsidRPr="007C2FB1">
        <w:rPr>
          <w:lang w:val="tr-TR"/>
        </w:rPr>
        <w:t>Low</w:t>
      </w:r>
      <w:proofErr w:type="spellEnd"/>
      <w:r w:rsidRPr="007C2FB1">
        <w:rPr>
          <w:lang w:val="tr-TR"/>
        </w:rPr>
        <w:t>, 1: High)</w:t>
      </w:r>
    </w:p>
    <w:p w14:paraId="13E7BA07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output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alarm,          // 1-bit Alarm </w:t>
      </w:r>
      <w:proofErr w:type="spellStart"/>
      <w:r w:rsidRPr="007C2FB1">
        <w:rPr>
          <w:lang w:val="tr-TR"/>
        </w:rPr>
        <w:t>Output</w:t>
      </w:r>
      <w:proofErr w:type="spellEnd"/>
    </w:p>
    <w:p w14:paraId="3BD84C40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output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ventilation</w:t>
      </w:r>
      <w:proofErr w:type="spellEnd"/>
      <w:r w:rsidRPr="007C2FB1">
        <w:rPr>
          <w:lang w:val="tr-TR"/>
        </w:rPr>
        <w:t xml:space="preserve">,    // 1-bit </w:t>
      </w:r>
      <w:proofErr w:type="spellStart"/>
      <w:r w:rsidRPr="007C2FB1">
        <w:rPr>
          <w:lang w:val="tr-TR"/>
        </w:rPr>
        <w:t>Ventilation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Output</w:t>
      </w:r>
      <w:proofErr w:type="spellEnd"/>
    </w:p>
    <w:p w14:paraId="73F20572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output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air_purifier</w:t>
      </w:r>
      <w:proofErr w:type="spellEnd"/>
      <w:r w:rsidRPr="007C2FB1">
        <w:rPr>
          <w:lang w:val="tr-TR"/>
        </w:rPr>
        <w:t xml:space="preserve">,   // 1-bit </w:t>
      </w:r>
      <w:proofErr w:type="spellStart"/>
      <w:r w:rsidRPr="007C2FB1">
        <w:rPr>
          <w:lang w:val="tr-TR"/>
        </w:rPr>
        <w:t>Air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Purifier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Output</w:t>
      </w:r>
      <w:proofErr w:type="spellEnd"/>
    </w:p>
    <w:p w14:paraId="26C7CA38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    </w:t>
      </w:r>
      <w:proofErr w:type="spellStart"/>
      <w:r w:rsidRPr="007C2FB1">
        <w:rPr>
          <w:lang w:val="tr-TR"/>
        </w:rPr>
        <w:t>output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wire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dehumidifier</w:t>
      </w:r>
      <w:proofErr w:type="spellEnd"/>
      <w:r w:rsidRPr="007C2FB1">
        <w:rPr>
          <w:lang w:val="tr-TR"/>
        </w:rPr>
        <w:t xml:space="preserve">    // 1-bit </w:t>
      </w:r>
      <w:proofErr w:type="spellStart"/>
      <w:r w:rsidRPr="007C2FB1">
        <w:rPr>
          <w:lang w:val="tr-TR"/>
        </w:rPr>
        <w:t>Dehumidifier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Output</w:t>
      </w:r>
      <w:proofErr w:type="spellEnd"/>
    </w:p>
    <w:p w14:paraId="41AE805E" w14:textId="07DCADD9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>);</w:t>
      </w:r>
    </w:p>
    <w:p w14:paraId="5E7F6FD6" w14:textId="77777777" w:rsidR="007C2FB1" w:rsidRPr="007C2FB1" w:rsidRDefault="007C2FB1" w:rsidP="007C2FB1">
      <w:pPr>
        <w:rPr>
          <w:lang w:val="tr-TR"/>
        </w:rPr>
      </w:pPr>
      <w:r w:rsidRPr="007C2FB1">
        <w:rPr>
          <w:lang w:val="tr-TR"/>
        </w:rPr>
        <w:t xml:space="preserve">// </w:t>
      </w:r>
      <w:proofErr w:type="spellStart"/>
      <w:r w:rsidRPr="007C2FB1">
        <w:rPr>
          <w:lang w:val="tr-TR"/>
        </w:rPr>
        <w:t>Combinational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Logic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for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Outputs</w:t>
      </w:r>
      <w:proofErr w:type="spellEnd"/>
    </w:p>
    <w:p w14:paraId="59F24ED7" w14:textId="77777777" w:rsidR="007C2FB1" w:rsidRPr="007C2FB1" w:rsidRDefault="007C2FB1" w:rsidP="007C2FB1">
      <w:pPr>
        <w:rPr>
          <w:lang w:val="tr-TR"/>
        </w:rPr>
      </w:pPr>
      <w:proofErr w:type="spellStart"/>
      <w:r w:rsidRPr="007C2FB1">
        <w:rPr>
          <w:lang w:val="tr-TR"/>
        </w:rPr>
        <w:t>assign</w:t>
      </w:r>
      <w:proofErr w:type="spellEnd"/>
      <w:r w:rsidRPr="007C2FB1">
        <w:rPr>
          <w:lang w:val="tr-TR"/>
        </w:rPr>
        <w:t xml:space="preserve"> alarm = (</w:t>
      </w:r>
      <w:proofErr w:type="spellStart"/>
      <w:r w:rsidRPr="007C2FB1">
        <w:rPr>
          <w:lang w:val="tr-TR"/>
        </w:rPr>
        <w:t>humidity</w:t>
      </w:r>
      <w:proofErr w:type="spellEnd"/>
      <w:r w:rsidRPr="007C2FB1">
        <w:rPr>
          <w:lang w:val="tr-TR"/>
        </w:rPr>
        <w:t xml:space="preserve"> || </w:t>
      </w:r>
      <w:proofErr w:type="spellStart"/>
      <w:r w:rsidRPr="007C2FB1">
        <w:rPr>
          <w:lang w:val="tr-TR"/>
        </w:rPr>
        <w:t>temperature</w:t>
      </w:r>
      <w:proofErr w:type="spellEnd"/>
      <w:r w:rsidRPr="007C2FB1">
        <w:rPr>
          <w:lang w:val="tr-TR"/>
        </w:rPr>
        <w:t xml:space="preserve"> || </w:t>
      </w:r>
      <w:proofErr w:type="spellStart"/>
      <w:r w:rsidRPr="007C2FB1">
        <w:rPr>
          <w:lang w:val="tr-TR"/>
        </w:rPr>
        <w:t>air_quality</w:t>
      </w:r>
      <w:proofErr w:type="spellEnd"/>
      <w:r w:rsidRPr="007C2FB1">
        <w:rPr>
          <w:lang w:val="tr-TR"/>
        </w:rPr>
        <w:t xml:space="preserve"> || </w:t>
      </w:r>
      <w:proofErr w:type="spellStart"/>
      <w:r w:rsidRPr="007C2FB1">
        <w:rPr>
          <w:lang w:val="tr-TR"/>
        </w:rPr>
        <w:t>dust_allergen</w:t>
      </w:r>
      <w:proofErr w:type="spellEnd"/>
      <w:r w:rsidRPr="007C2FB1">
        <w:rPr>
          <w:lang w:val="tr-TR"/>
        </w:rPr>
        <w:t>) ? 1'b1 : 1'b0;</w:t>
      </w:r>
    </w:p>
    <w:p w14:paraId="3FC76FBD" w14:textId="77777777" w:rsidR="007C2FB1" w:rsidRPr="007C2FB1" w:rsidRDefault="007C2FB1" w:rsidP="007C2FB1">
      <w:pPr>
        <w:rPr>
          <w:lang w:val="tr-TR"/>
        </w:rPr>
      </w:pPr>
      <w:proofErr w:type="spellStart"/>
      <w:r w:rsidRPr="007C2FB1">
        <w:rPr>
          <w:lang w:val="tr-TR"/>
        </w:rPr>
        <w:t>assign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ventilation</w:t>
      </w:r>
      <w:proofErr w:type="spellEnd"/>
      <w:r w:rsidRPr="007C2FB1">
        <w:rPr>
          <w:lang w:val="tr-TR"/>
        </w:rPr>
        <w:t xml:space="preserve"> = (</w:t>
      </w:r>
      <w:proofErr w:type="spellStart"/>
      <w:r w:rsidRPr="007C2FB1">
        <w:rPr>
          <w:lang w:val="tr-TR"/>
        </w:rPr>
        <w:t>air_quality</w:t>
      </w:r>
      <w:proofErr w:type="spellEnd"/>
      <w:r w:rsidRPr="007C2FB1">
        <w:rPr>
          <w:lang w:val="tr-TR"/>
        </w:rPr>
        <w:t>) ? 1'b1 : 1'b0;</w:t>
      </w:r>
    </w:p>
    <w:p w14:paraId="61167322" w14:textId="77777777" w:rsidR="007C2FB1" w:rsidRPr="007C2FB1" w:rsidRDefault="007C2FB1" w:rsidP="007C2FB1">
      <w:pPr>
        <w:rPr>
          <w:lang w:val="tr-TR"/>
        </w:rPr>
      </w:pPr>
      <w:proofErr w:type="spellStart"/>
      <w:r w:rsidRPr="007C2FB1">
        <w:rPr>
          <w:lang w:val="tr-TR"/>
        </w:rPr>
        <w:t>assign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air_purifier</w:t>
      </w:r>
      <w:proofErr w:type="spellEnd"/>
      <w:r w:rsidRPr="007C2FB1">
        <w:rPr>
          <w:lang w:val="tr-TR"/>
        </w:rPr>
        <w:t xml:space="preserve"> = (</w:t>
      </w:r>
      <w:proofErr w:type="spellStart"/>
      <w:r w:rsidRPr="007C2FB1">
        <w:rPr>
          <w:lang w:val="tr-TR"/>
        </w:rPr>
        <w:t>dust_allergen</w:t>
      </w:r>
      <w:proofErr w:type="spellEnd"/>
      <w:r w:rsidRPr="007C2FB1">
        <w:rPr>
          <w:lang w:val="tr-TR"/>
        </w:rPr>
        <w:t>) ? 1'b1 : 1'b0;</w:t>
      </w:r>
    </w:p>
    <w:p w14:paraId="354BD883" w14:textId="77777777" w:rsidR="007C2FB1" w:rsidRPr="007C2FB1" w:rsidRDefault="007C2FB1" w:rsidP="007C2FB1">
      <w:pPr>
        <w:rPr>
          <w:lang w:val="tr-TR"/>
        </w:rPr>
      </w:pPr>
      <w:proofErr w:type="spellStart"/>
      <w:r w:rsidRPr="007C2FB1">
        <w:rPr>
          <w:lang w:val="tr-TR"/>
        </w:rPr>
        <w:t>assign</w:t>
      </w:r>
      <w:proofErr w:type="spellEnd"/>
      <w:r w:rsidRPr="007C2FB1">
        <w:rPr>
          <w:lang w:val="tr-TR"/>
        </w:rPr>
        <w:t xml:space="preserve"> </w:t>
      </w:r>
      <w:proofErr w:type="spellStart"/>
      <w:r w:rsidRPr="007C2FB1">
        <w:rPr>
          <w:lang w:val="tr-TR"/>
        </w:rPr>
        <w:t>dehumidifier</w:t>
      </w:r>
      <w:proofErr w:type="spellEnd"/>
      <w:r w:rsidRPr="007C2FB1">
        <w:rPr>
          <w:lang w:val="tr-TR"/>
        </w:rPr>
        <w:t xml:space="preserve"> = (</w:t>
      </w:r>
      <w:proofErr w:type="spellStart"/>
      <w:r w:rsidRPr="007C2FB1">
        <w:rPr>
          <w:lang w:val="tr-TR"/>
        </w:rPr>
        <w:t>humidity</w:t>
      </w:r>
      <w:proofErr w:type="spellEnd"/>
      <w:r w:rsidRPr="007C2FB1">
        <w:rPr>
          <w:lang w:val="tr-TR"/>
        </w:rPr>
        <w:t>) ? 1'b1 : 1'b0</w:t>
      </w:r>
    </w:p>
    <w:p w14:paraId="032A79D5" w14:textId="77777777" w:rsidR="0043680F" w:rsidRDefault="0043680F" w:rsidP="0043680F">
      <w:r w:rsidRPr="0043680F">
        <w:rPr>
          <w:lang w:val="tr-TR"/>
        </w:rPr>
        <w:t xml:space="preserve">Great! </w:t>
      </w:r>
      <w:r>
        <w:t>If we assume all inputs are binary variables, the combinational logic design becomes simpler. Each input will be either 0 or 1. Here is how you can define the environmental control system using Verilog with binary inputs:</w:t>
      </w:r>
    </w:p>
    <w:p w14:paraId="0F9084B9" w14:textId="77777777" w:rsidR="0043680F" w:rsidRDefault="0043680F" w:rsidP="0043680F"/>
    <w:p w14:paraId="3640645C" w14:textId="55BD59C1" w:rsidR="0043680F" w:rsidRPr="00D84894" w:rsidRDefault="0043680F" w:rsidP="0043680F">
      <w:pPr>
        <w:rPr>
          <w:lang w:val="fr-FR"/>
        </w:rPr>
      </w:pPr>
      <w:r w:rsidRPr="00D84894">
        <w:rPr>
          <w:lang w:val="fr-FR"/>
        </w:rPr>
        <w:t xml:space="preserve">### </w:t>
      </w:r>
      <w:proofErr w:type="spellStart"/>
      <w:r w:rsidRPr="00D84894">
        <w:rPr>
          <w:lang w:val="fr-FR"/>
        </w:rPr>
        <w:t>Verilog</w:t>
      </w:r>
      <w:proofErr w:type="spellEnd"/>
      <w:r w:rsidRPr="00D84894">
        <w:rPr>
          <w:lang w:val="fr-FR"/>
        </w:rPr>
        <w:t xml:space="preserve"> Description</w:t>
      </w:r>
      <w:r w:rsidR="00D84894" w:rsidRPr="00D84894">
        <w:rPr>
          <w:lang w:val="fr-FR"/>
        </w:rPr>
        <w:t xml:space="preserve"> </w:t>
      </w:r>
      <w:proofErr w:type="spellStart"/>
      <w:r w:rsidR="00D84894" w:rsidRPr="00D84894">
        <w:rPr>
          <w:lang w:val="fr-FR"/>
        </w:rPr>
        <w:t>ex</w:t>
      </w:r>
      <w:r w:rsidR="00D84894">
        <w:rPr>
          <w:lang w:val="fr-FR"/>
        </w:rPr>
        <w:t>ample</w:t>
      </w:r>
      <w:proofErr w:type="spellEnd"/>
      <w:r w:rsidR="00D84894">
        <w:rPr>
          <w:lang w:val="fr-FR"/>
        </w:rPr>
        <w:t xml:space="preserve"> 2</w:t>
      </w:r>
    </w:p>
    <w:p w14:paraId="223F6638" w14:textId="77777777" w:rsidR="0043680F" w:rsidRPr="00D84894" w:rsidRDefault="0043680F" w:rsidP="0043680F">
      <w:pPr>
        <w:rPr>
          <w:lang w:val="fr-FR"/>
        </w:rPr>
      </w:pPr>
      <w:r w:rsidRPr="00D84894">
        <w:rPr>
          <w:lang w:val="fr-FR"/>
        </w:rPr>
        <w:t xml:space="preserve">module </w:t>
      </w:r>
      <w:proofErr w:type="spellStart"/>
      <w:r w:rsidRPr="00D84894">
        <w:rPr>
          <w:lang w:val="fr-FR"/>
        </w:rPr>
        <w:t>EnvironmentalControlSystem</w:t>
      </w:r>
      <w:proofErr w:type="spellEnd"/>
      <w:r w:rsidRPr="00D84894">
        <w:rPr>
          <w:lang w:val="fr-FR"/>
        </w:rPr>
        <w:t>(</w:t>
      </w:r>
    </w:p>
    <w:p w14:paraId="75412D62" w14:textId="77777777" w:rsidR="0043680F" w:rsidRDefault="0043680F" w:rsidP="0043680F">
      <w:r w:rsidRPr="00D84894">
        <w:rPr>
          <w:lang w:val="fr-FR"/>
        </w:rPr>
        <w:t xml:space="preserve">    </w:t>
      </w:r>
      <w:r>
        <w:t>input wire humidity,        // 1-bit Humidity Sensor Input (0: Optimal, 1: High)</w:t>
      </w:r>
    </w:p>
    <w:p w14:paraId="60770DE6" w14:textId="77777777" w:rsidR="0043680F" w:rsidRDefault="0043680F" w:rsidP="0043680F">
      <w:r>
        <w:t xml:space="preserve">    input wire temperature,     // 1-bit Temperature Sensor Input (0: Optimal, 1: Out of Range)</w:t>
      </w:r>
    </w:p>
    <w:p w14:paraId="525D0FCA" w14:textId="77777777" w:rsidR="0043680F" w:rsidRDefault="0043680F" w:rsidP="0043680F">
      <w:r>
        <w:t xml:space="preserve">    input wire </w:t>
      </w:r>
      <w:proofErr w:type="spellStart"/>
      <w:r>
        <w:t>air_quality</w:t>
      </w:r>
      <w:proofErr w:type="spellEnd"/>
      <w:r>
        <w:t>,     // 1-bit Air Quality Sensor Input (0: Low, 1: High)</w:t>
      </w:r>
    </w:p>
    <w:p w14:paraId="57338D0D" w14:textId="77777777" w:rsidR="0043680F" w:rsidRDefault="0043680F" w:rsidP="0043680F">
      <w:r>
        <w:t xml:space="preserve">    input wire </w:t>
      </w:r>
      <w:proofErr w:type="spellStart"/>
      <w:r>
        <w:t>dust_allergen</w:t>
      </w:r>
      <w:proofErr w:type="spellEnd"/>
      <w:r>
        <w:t>,   // 1-bit Dust/Allergen Sensor Input (0: Low, 1: High)</w:t>
      </w:r>
    </w:p>
    <w:p w14:paraId="6FB70F4D" w14:textId="77777777" w:rsidR="0043680F" w:rsidRDefault="0043680F" w:rsidP="0043680F">
      <w:r>
        <w:t xml:space="preserve">    output wire alarm,          // 1-bit Alarm Output</w:t>
      </w:r>
    </w:p>
    <w:p w14:paraId="5CD2E62C" w14:textId="77777777" w:rsidR="0043680F" w:rsidRDefault="0043680F" w:rsidP="0043680F">
      <w:r>
        <w:t xml:space="preserve">    output wire ventilation,    // 1-bit Ventilation Output</w:t>
      </w:r>
    </w:p>
    <w:p w14:paraId="21D500BA" w14:textId="77777777" w:rsidR="0043680F" w:rsidRDefault="0043680F" w:rsidP="0043680F">
      <w:r>
        <w:t xml:space="preserve">    output wire </w:t>
      </w:r>
      <w:proofErr w:type="spellStart"/>
      <w:r>
        <w:t>air_purifier</w:t>
      </w:r>
      <w:proofErr w:type="spellEnd"/>
      <w:r>
        <w:t>,   // 1-bit Air Purifier Output</w:t>
      </w:r>
    </w:p>
    <w:p w14:paraId="038991C7" w14:textId="77777777" w:rsidR="0043680F" w:rsidRDefault="0043680F" w:rsidP="0043680F">
      <w:r>
        <w:t xml:space="preserve">    output wire dehumidifier    // 1-bit Dehumidifier Output</w:t>
      </w:r>
    </w:p>
    <w:p w14:paraId="4FAA273B" w14:textId="77777777" w:rsidR="0043680F" w:rsidRDefault="0043680F" w:rsidP="0043680F">
      <w:r>
        <w:t>);</w:t>
      </w:r>
    </w:p>
    <w:p w14:paraId="4DAFD527" w14:textId="77777777" w:rsidR="0043680F" w:rsidRDefault="0043680F" w:rsidP="0043680F"/>
    <w:p w14:paraId="6D912763" w14:textId="77777777" w:rsidR="0043680F" w:rsidRDefault="0043680F" w:rsidP="0043680F">
      <w:r>
        <w:t>// Combinational Logic for Outputs</w:t>
      </w:r>
    </w:p>
    <w:p w14:paraId="74A0E238" w14:textId="77777777" w:rsidR="0043680F" w:rsidRDefault="0043680F" w:rsidP="0043680F">
      <w:r>
        <w:t xml:space="preserve">assign alarm = (humidity || temperature || </w:t>
      </w:r>
      <w:proofErr w:type="spellStart"/>
      <w:r>
        <w:t>air_quality</w:t>
      </w:r>
      <w:proofErr w:type="spellEnd"/>
      <w:r>
        <w:t xml:space="preserve"> || </w:t>
      </w:r>
      <w:proofErr w:type="spellStart"/>
      <w:r>
        <w:t>dust_allergen</w:t>
      </w:r>
      <w:proofErr w:type="spellEnd"/>
      <w:r>
        <w:t>) ? 1'b1 : 1'b0;</w:t>
      </w:r>
    </w:p>
    <w:p w14:paraId="5B1375DA" w14:textId="77777777" w:rsidR="0043680F" w:rsidRDefault="0043680F" w:rsidP="0043680F">
      <w:r>
        <w:t>assign ventilation = (</w:t>
      </w:r>
      <w:proofErr w:type="spellStart"/>
      <w:r>
        <w:t>air_quality</w:t>
      </w:r>
      <w:proofErr w:type="spellEnd"/>
      <w:r>
        <w:t>) ? 1'b1 : 1'b0;</w:t>
      </w:r>
    </w:p>
    <w:p w14:paraId="149D219C" w14:textId="77777777" w:rsidR="0043680F" w:rsidRDefault="0043680F" w:rsidP="0043680F">
      <w:r>
        <w:t xml:space="preserve">assign </w:t>
      </w:r>
      <w:proofErr w:type="spellStart"/>
      <w:r>
        <w:t>air_purifier</w:t>
      </w:r>
      <w:proofErr w:type="spellEnd"/>
      <w:r>
        <w:t xml:space="preserve"> = (</w:t>
      </w:r>
      <w:proofErr w:type="spellStart"/>
      <w:r>
        <w:t>dust_allergen</w:t>
      </w:r>
      <w:proofErr w:type="spellEnd"/>
      <w:r>
        <w:t>) ? 1'b1 : 1'b0;</w:t>
      </w:r>
    </w:p>
    <w:p w14:paraId="6B1F2959" w14:textId="77777777" w:rsidR="0043680F" w:rsidRDefault="0043680F" w:rsidP="0043680F">
      <w:r>
        <w:t>assign dehumidifier = (humidity) ? 1'b1 : 1'b0;</w:t>
      </w:r>
    </w:p>
    <w:p w14:paraId="258226B5" w14:textId="77777777" w:rsidR="0043680F" w:rsidRDefault="0043680F" w:rsidP="0043680F"/>
    <w:p w14:paraId="142F1796" w14:textId="6BB057BF" w:rsidR="00BF1451" w:rsidRPr="00AF49C3" w:rsidRDefault="0043680F" w:rsidP="0043680F">
      <w:proofErr w:type="spellStart"/>
      <w:r>
        <w:t>endmodule</w:t>
      </w:r>
      <w:proofErr w:type="spellEnd"/>
    </w:p>
    <w:p w14:paraId="211C6D0F" w14:textId="4073A1D2" w:rsidR="00BF1451" w:rsidRDefault="00BF1451" w:rsidP="00BF1451">
      <w:pPr>
        <w:pStyle w:val="Balk3"/>
      </w:pPr>
      <w:r>
        <w:t>Another example</w:t>
      </w:r>
    </w:p>
    <w:p w14:paraId="02C5C534" w14:textId="21FC796F" w:rsidR="00BF1451" w:rsidRDefault="00BF1451" w:rsidP="0043680F">
      <w:r w:rsidRPr="00BF1451">
        <w:t xml:space="preserve">module </w:t>
      </w:r>
      <w:proofErr w:type="spellStart"/>
      <w:r w:rsidRPr="00BF1451">
        <w:t>HomeAutomationSystem</w:t>
      </w:r>
      <w:proofErr w:type="spellEnd"/>
      <w:r w:rsidRPr="00BF1451">
        <w:t xml:space="preserve"> ( input wire humidity, // 1-bit Humidity Sensor Input (0: Optimal, 1: High) input wire temperature, // 1-bit Temperature Sensor Input (0: Optimal, 1: Out of Range) input wire </w:t>
      </w:r>
      <w:proofErr w:type="spellStart"/>
      <w:r w:rsidRPr="00BF1451">
        <w:t>air_quality</w:t>
      </w:r>
      <w:proofErr w:type="spellEnd"/>
      <w:r w:rsidRPr="00BF1451">
        <w:t xml:space="preserve">, // 1-bit Air Quality Sensor Input (0: Low, 1: High) input wire </w:t>
      </w:r>
      <w:proofErr w:type="spellStart"/>
      <w:r w:rsidRPr="00BF1451">
        <w:t>dust_allergen</w:t>
      </w:r>
      <w:proofErr w:type="spellEnd"/>
      <w:r w:rsidRPr="00BF1451">
        <w:t xml:space="preserve">, // 1-bit Dust/Allergen Sensor Input (0: Low, 1: High) output wire alarm, // 1-bit Alarm Output </w:t>
      </w:r>
      <w:proofErr w:type="spellStart"/>
      <w:r w:rsidRPr="00BF1451">
        <w:t>output</w:t>
      </w:r>
      <w:proofErr w:type="spellEnd"/>
      <w:r w:rsidRPr="00BF1451">
        <w:t xml:space="preserve"> wire ventilation, // 1-bit Ventilation Output </w:t>
      </w:r>
      <w:proofErr w:type="spellStart"/>
      <w:r w:rsidRPr="00BF1451">
        <w:t>output</w:t>
      </w:r>
      <w:proofErr w:type="spellEnd"/>
      <w:r w:rsidRPr="00BF1451">
        <w:t xml:space="preserve"> wire </w:t>
      </w:r>
      <w:proofErr w:type="spellStart"/>
      <w:r w:rsidRPr="00BF1451">
        <w:t>air_purifier</w:t>
      </w:r>
      <w:proofErr w:type="spellEnd"/>
      <w:r w:rsidRPr="00BF1451">
        <w:t xml:space="preserve">, // 1-bit Air Purifier Output </w:t>
      </w:r>
      <w:proofErr w:type="spellStart"/>
      <w:r w:rsidRPr="00BF1451">
        <w:t>output</w:t>
      </w:r>
      <w:proofErr w:type="spellEnd"/>
      <w:r w:rsidRPr="00BF1451">
        <w:t xml:space="preserve"> wire dehumidifier // 1-bit Dehumidifier Output ); // Combinational Logic for Outputs assign alarm = humidity || temperature || </w:t>
      </w:r>
      <w:proofErr w:type="spellStart"/>
      <w:r w:rsidRPr="00BF1451">
        <w:t>air_quality</w:t>
      </w:r>
      <w:proofErr w:type="spellEnd"/>
      <w:r w:rsidRPr="00BF1451">
        <w:t xml:space="preserve"> || </w:t>
      </w:r>
      <w:proofErr w:type="spellStart"/>
      <w:r w:rsidRPr="00BF1451">
        <w:t>dust_allergen</w:t>
      </w:r>
      <w:proofErr w:type="spellEnd"/>
      <w:r w:rsidRPr="00BF1451">
        <w:t xml:space="preserve">; assign ventilation = </w:t>
      </w:r>
      <w:proofErr w:type="spellStart"/>
      <w:r w:rsidRPr="00BF1451">
        <w:t>air_quality</w:t>
      </w:r>
      <w:proofErr w:type="spellEnd"/>
      <w:r w:rsidRPr="00BF1451">
        <w:t xml:space="preserve">; assign </w:t>
      </w:r>
      <w:proofErr w:type="spellStart"/>
      <w:r w:rsidRPr="00BF1451">
        <w:t>air_purifier</w:t>
      </w:r>
      <w:proofErr w:type="spellEnd"/>
      <w:r w:rsidRPr="00BF1451">
        <w:t xml:space="preserve"> = </w:t>
      </w:r>
      <w:proofErr w:type="spellStart"/>
      <w:r w:rsidRPr="00BF1451">
        <w:t>dust_allergen</w:t>
      </w:r>
      <w:proofErr w:type="spellEnd"/>
      <w:r w:rsidRPr="00BF1451">
        <w:t xml:space="preserve">; assign dehumidifier = humidity; </w:t>
      </w:r>
      <w:proofErr w:type="spellStart"/>
      <w:r w:rsidRPr="00BF1451">
        <w:t>endmodule</w:t>
      </w:r>
      <w:proofErr w:type="spellEnd"/>
    </w:p>
    <w:p w14:paraId="28B27D3B" w14:textId="77777777" w:rsidR="003A2EB7" w:rsidRDefault="003A2EB7" w:rsidP="0043680F"/>
    <w:p w14:paraId="6590D2E2" w14:textId="77777777" w:rsidR="003A2EB7" w:rsidRPr="003A2EB7" w:rsidRDefault="003A2EB7" w:rsidP="003A2EB7">
      <w:pPr>
        <w:rPr>
          <w:b/>
          <w:bCs/>
          <w:lang w:val="tr-TR"/>
        </w:rPr>
      </w:pPr>
      <w:proofErr w:type="spellStart"/>
      <w:r w:rsidRPr="003A2EB7">
        <w:rPr>
          <w:b/>
          <w:bCs/>
          <w:lang w:val="tr-TR"/>
        </w:rPr>
        <w:t>Explanation</w:t>
      </w:r>
      <w:proofErr w:type="spellEnd"/>
      <w:r w:rsidRPr="003A2EB7">
        <w:rPr>
          <w:b/>
          <w:bCs/>
          <w:lang w:val="tr-TR"/>
        </w:rPr>
        <w:t>:</w:t>
      </w:r>
    </w:p>
    <w:p w14:paraId="7FF71964" w14:textId="77777777" w:rsidR="003A2EB7" w:rsidRPr="003A2EB7" w:rsidRDefault="003A2EB7" w:rsidP="003A2EB7">
      <w:pPr>
        <w:numPr>
          <w:ilvl w:val="0"/>
          <w:numId w:val="22"/>
        </w:numPr>
        <w:rPr>
          <w:lang w:val="tr-TR"/>
        </w:rPr>
      </w:pPr>
      <w:proofErr w:type="spellStart"/>
      <w:r w:rsidRPr="003A2EB7">
        <w:rPr>
          <w:b/>
          <w:bCs/>
          <w:lang w:val="tr-TR"/>
        </w:rPr>
        <w:t>Inputs</w:t>
      </w:r>
      <w:proofErr w:type="spellEnd"/>
      <w:r w:rsidRPr="003A2EB7">
        <w:rPr>
          <w:b/>
          <w:bCs/>
          <w:lang w:val="tr-TR"/>
        </w:rPr>
        <w:t>:</w:t>
      </w:r>
    </w:p>
    <w:p w14:paraId="459603BE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humidity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Binary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input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indicating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humidity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(0: Optimal, 1: High).</w:t>
      </w:r>
    </w:p>
    <w:p w14:paraId="271A77F3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temperature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Binary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input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indicating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temperature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(0: Optimal, 1: </w:t>
      </w:r>
      <w:proofErr w:type="spellStart"/>
      <w:r w:rsidRPr="003A2EB7">
        <w:rPr>
          <w:lang w:val="tr-TR"/>
        </w:rPr>
        <w:t>Out</w:t>
      </w:r>
      <w:proofErr w:type="spellEnd"/>
      <w:r w:rsidRPr="003A2EB7">
        <w:rPr>
          <w:lang w:val="tr-TR"/>
        </w:rPr>
        <w:t xml:space="preserve"> of </w:t>
      </w:r>
      <w:proofErr w:type="spellStart"/>
      <w:r w:rsidRPr="003A2EB7">
        <w:rPr>
          <w:lang w:val="tr-TR"/>
        </w:rPr>
        <w:t>Range</w:t>
      </w:r>
      <w:proofErr w:type="spellEnd"/>
      <w:r w:rsidRPr="003A2EB7">
        <w:rPr>
          <w:lang w:val="tr-TR"/>
        </w:rPr>
        <w:t>).</w:t>
      </w:r>
    </w:p>
    <w:p w14:paraId="3D787CA5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air_quality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Binary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input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indicating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air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quality</w:t>
      </w:r>
      <w:proofErr w:type="spellEnd"/>
      <w:r w:rsidRPr="003A2EB7">
        <w:rPr>
          <w:lang w:val="tr-TR"/>
        </w:rPr>
        <w:t xml:space="preserve"> (0: </w:t>
      </w:r>
      <w:proofErr w:type="spellStart"/>
      <w:r w:rsidRPr="003A2EB7">
        <w:rPr>
          <w:lang w:val="tr-TR"/>
        </w:rPr>
        <w:t>Low</w:t>
      </w:r>
      <w:proofErr w:type="spellEnd"/>
      <w:r w:rsidRPr="003A2EB7">
        <w:rPr>
          <w:lang w:val="tr-TR"/>
        </w:rPr>
        <w:t>, 1: High).</w:t>
      </w:r>
    </w:p>
    <w:p w14:paraId="525297D6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dust_allergen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Binary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input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indicating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dust</w:t>
      </w:r>
      <w:proofErr w:type="spellEnd"/>
      <w:r w:rsidRPr="003A2EB7">
        <w:rPr>
          <w:lang w:val="tr-TR"/>
        </w:rPr>
        <w:t>/</w:t>
      </w:r>
      <w:proofErr w:type="spellStart"/>
      <w:r w:rsidRPr="003A2EB7">
        <w:rPr>
          <w:lang w:val="tr-TR"/>
        </w:rPr>
        <w:t>allergen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(0: </w:t>
      </w:r>
      <w:proofErr w:type="spellStart"/>
      <w:r w:rsidRPr="003A2EB7">
        <w:rPr>
          <w:lang w:val="tr-TR"/>
        </w:rPr>
        <w:t>Low</w:t>
      </w:r>
      <w:proofErr w:type="spellEnd"/>
      <w:r w:rsidRPr="003A2EB7">
        <w:rPr>
          <w:lang w:val="tr-TR"/>
        </w:rPr>
        <w:t>, 1: High).</w:t>
      </w:r>
    </w:p>
    <w:p w14:paraId="4597DB09" w14:textId="77777777" w:rsidR="003A2EB7" w:rsidRPr="003A2EB7" w:rsidRDefault="003A2EB7" w:rsidP="003A2EB7">
      <w:pPr>
        <w:numPr>
          <w:ilvl w:val="0"/>
          <w:numId w:val="22"/>
        </w:numPr>
        <w:rPr>
          <w:lang w:val="tr-TR"/>
        </w:rPr>
      </w:pPr>
      <w:proofErr w:type="spellStart"/>
      <w:r w:rsidRPr="003A2EB7">
        <w:rPr>
          <w:b/>
          <w:bCs/>
          <w:lang w:val="tr-TR"/>
        </w:rPr>
        <w:t>Outputs</w:t>
      </w:r>
      <w:proofErr w:type="spellEnd"/>
      <w:r w:rsidRPr="003A2EB7">
        <w:rPr>
          <w:b/>
          <w:bCs/>
          <w:lang w:val="tr-TR"/>
        </w:rPr>
        <w:t>:</w:t>
      </w:r>
    </w:p>
    <w:p w14:paraId="6DBAD07E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r w:rsidRPr="003A2EB7">
        <w:rPr>
          <w:lang w:val="tr-TR"/>
        </w:rPr>
        <w:t xml:space="preserve">alarm: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any</w:t>
      </w:r>
      <w:proofErr w:type="spellEnd"/>
      <w:r w:rsidRPr="003A2EB7">
        <w:rPr>
          <w:lang w:val="tr-TR"/>
        </w:rPr>
        <w:t xml:space="preserve"> sensor </w:t>
      </w:r>
      <w:proofErr w:type="spellStart"/>
      <w:r w:rsidRPr="003A2EB7">
        <w:rPr>
          <w:lang w:val="tr-TR"/>
        </w:rPr>
        <w:t>detects</w:t>
      </w:r>
      <w:proofErr w:type="spellEnd"/>
      <w:r w:rsidRPr="003A2EB7">
        <w:rPr>
          <w:lang w:val="tr-TR"/>
        </w:rPr>
        <w:t xml:space="preserve"> an </w:t>
      </w:r>
      <w:proofErr w:type="spellStart"/>
      <w:r w:rsidRPr="003A2EB7">
        <w:rPr>
          <w:lang w:val="tr-TR"/>
        </w:rPr>
        <w:t>undesirable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condition</w:t>
      </w:r>
      <w:proofErr w:type="spellEnd"/>
      <w:r w:rsidRPr="003A2EB7">
        <w:rPr>
          <w:lang w:val="tr-TR"/>
        </w:rPr>
        <w:t>.</w:t>
      </w:r>
    </w:p>
    <w:p w14:paraId="32DD6504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ventilation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air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quality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72790C03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air_purifier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dust</w:t>
      </w:r>
      <w:proofErr w:type="spellEnd"/>
      <w:r w:rsidRPr="003A2EB7">
        <w:rPr>
          <w:lang w:val="tr-TR"/>
        </w:rPr>
        <w:t>/</w:t>
      </w:r>
      <w:proofErr w:type="spellStart"/>
      <w:r w:rsidRPr="003A2EB7">
        <w:rPr>
          <w:lang w:val="tr-TR"/>
        </w:rPr>
        <w:t>allergen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28CECCD2" w14:textId="77777777" w:rsidR="003A2EB7" w:rsidRPr="003A2EB7" w:rsidRDefault="003A2EB7" w:rsidP="003A2EB7">
      <w:pPr>
        <w:numPr>
          <w:ilvl w:val="1"/>
          <w:numId w:val="22"/>
        </w:numPr>
        <w:rPr>
          <w:lang w:val="tr-TR"/>
        </w:rPr>
      </w:pPr>
      <w:proofErr w:type="spellStart"/>
      <w:r w:rsidRPr="003A2EB7">
        <w:rPr>
          <w:lang w:val="tr-TR"/>
        </w:rPr>
        <w:t>dehumidifier</w:t>
      </w:r>
      <w:proofErr w:type="spellEnd"/>
      <w:r w:rsidRPr="003A2EB7">
        <w:rPr>
          <w:lang w:val="tr-TR"/>
        </w:rPr>
        <w:t xml:space="preserve">: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humidity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20946656" w14:textId="77777777" w:rsidR="003A2EB7" w:rsidRPr="003A2EB7" w:rsidRDefault="003A2EB7" w:rsidP="003A2EB7">
      <w:pPr>
        <w:rPr>
          <w:b/>
          <w:bCs/>
          <w:lang w:val="tr-TR"/>
        </w:rPr>
      </w:pPr>
      <w:proofErr w:type="spellStart"/>
      <w:r w:rsidRPr="003A2EB7">
        <w:rPr>
          <w:b/>
          <w:bCs/>
          <w:lang w:val="tr-TR"/>
        </w:rPr>
        <w:t>Combinational</w:t>
      </w:r>
      <w:proofErr w:type="spellEnd"/>
      <w:r w:rsidRPr="003A2EB7">
        <w:rPr>
          <w:b/>
          <w:bCs/>
          <w:lang w:val="tr-TR"/>
        </w:rPr>
        <w:t xml:space="preserve"> </w:t>
      </w:r>
      <w:proofErr w:type="spellStart"/>
      <w:r w:rsidRPr="003A2EB7">
        <w:rPr>
          <w:b/>
          <w:bCs/>
          <w:lang w:val="tr-TR"/>
        </w:rPr>
        <w:t>Logic</w:t>
      </w:r>
      <w:proofErr w:type="spellEnd"/>
      <w:r w:rsidRPr="003A2EB7">
        <w:rPr>
          <w:b/>
          <w:bCs/>
          <w:lang w:val="tr-TR"/>
        </w:rPr>
        <w:t>:</w:t>
      </w:r>
    </w:p>
    <w:p w14:paraId="7826C71B" w14:textId="77777777" w:rsidR="003A2EB7" w:rsidRPr="003A2EB7" w:rsidRDefault="003A2EB7" w:rsidP="003A2EB7">
      <w:pPr>
        <w:numPr>
          <w:ilvl w:val="0"/>
          <w:numId w:val="23"/>
        </w:numPr>
        <w:rPr>
          <w:lang w:val="tr-TR"/>
        </w:rPr>
      </w:pPr>
      <w:r w:rsidRPr="003A2EB7">
        <w:rPr>
          <w:b/>
          <w:bCs/>
          <w:lang w:val="tr-TR"/>
        </w:rPr>
        <w:t>Alarm:</w:t>
      </w:r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(1)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any</w:t>
      </w:r>
      <w:proofErr w:type="spellEnd"/>
      <w:r w:rsidRPr="003A2EB7">
        <w:rPr>
          <w:lang w:val="tr-TR"/>
        </w:rPr>
        <w:t xml:space="preserve"> of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sensor </w:t>
      </w:r>
      <w:proofErr w:type="spellStart"/>
      <w:r w:rsidRPr="003A2EB7">
        <w:rPr>
          <w:lang w:val="tr-TR"/>
        </w:rPr>
        <w:t>inputs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are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 xml:space="preserve"> (</w:t>
      </w:r>
      <w:proofErr w:type="spellStart"/>
      <w:r w:rsidRPr="003A2EB7">
        <w:rPr>
          <w:lang w:val="tr-TR"/>
        </w:rPr>
        <w:t>undesirable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condition</w:t>
      </w:r>
      <w:proofErr w:type="spellEnd"/>
      <w:r w:rsidRPr="003A2EB7">
        <w:rPr>
          <w:lang w:val="tr-TR"/>
        </w:rPr>
        <w:t>).</w:t>
      </w:r>
    </w:p>
    <w:p w14:paraId="02B15D29" w14:textId="77777777" w:rsidR="003A2EB7" w:rsidRPr="003A2EB7" w:rsidRDefault="003A2EB7" w:rsidP="003A2EB7">
      <w:pPr>
        <w:numPr>
          <w:ilvl w:val="0"/>
          <w:numId w:val="23"/>
        </w:numPr>
        <w:rPr>
          <w:lang w:val="tr-TR"/>
        </w:rPr>
      </w:pPr>
      <w:proofErr w:type="spellStart"/>
      <w:r w:rsidRPr="003A2EB7">
        <w:rPr>
          <w:b/>
          <w:bCs/>
          <w:lang w:val="tr-TR"/>
        </w:rPr>
        <w:t>Ventilation</w:t>
      </w:r>
      <w:proofErr w:type="spellEnd"/>
      <w:r w:rsidRPr="003A2EB7">
        <w:rPr>
          <w:b/>
          <w:bCs/>
          <w:lang w:val="tr-TR"/>
        </w:rPr>
        <w:t>:</w:t>
      </w:r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(1)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air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quality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694F953B" w14:textId="77777777" w:rsidR="003A2EB7" w:rsidRPr="003A2EB7" w:rsidRDefault="003A2EB7" w:rsidP="003A2EB7">
      <w:pPr>
        <w:numPr>
          <w:ilvl w:val="0"/>
          <w:numId w:val="23"/>
        </w:numPr>
        <w:rPr>
          <w:lang w:val="tr-TR"/>
        </w:rPr>
      </w:pPr>
      <w:proofErr w:type="spellStart"/>
      <w:r w:rsidRPr="003A2EB7">
        <w:rPr>
          <w:b/>
          <w:bCs/>
          <w:lang w:val="tr-TR"/>
        </w:rPr>
        <w:t>Air</w:t>
      </w:r>
      <w:proofErr w:type="spellEnd"/>
      <w:r w:rsidRPr="003A2EB7">
        <w:rPr>
          <w:b/>
          <w:bCs/>
          <w:lang w:val="tr-TR"/>
        </w:rPr>
        <w:t xml:space="preserve"> </w:t>
      </w:r>
      <w:proofErr w:type="spellStart"/>
      <w:r w:rsidRPr="003A2EB7">
        <w:rPr>
          <w:b/>
          <w:bCs/>
          <w:lang w:val="tr-TR"/>
        </w:rPr>
        <w:t>Purifier</w:t>
      </w:r>
      <w:proofErr w:type="spellEnd"/>
      <w:r w:rsidRPr="003A2EB7">
        <w:rPr>
          <w:b/>
          <w:bCs/>
          <w:lang w:val="tr-TR"/>
        </w:rPr>
        <w:t>:</w:t>
      </w:r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(1)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dust</w:t>
      </w:r>
      <w:proofErr w:type="spellEnd"/>
      <w:r w:rsidRPr="003A2EB7">
        <w:rPr>
          <w:lang w:val="tr-TR"/>
        </w:rPr>
        <w:t>/</w:t>
      </w:r>
      <w:proofErr w:type="spellStart"/>
      <w:r w:rsidRPr="003A2EB7">
        <w:rPr>
          <w:lang w:val="tr-TR"/>
        </w:rPr>
        <w:t>allergen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2D1CE023" w14:textId="77777777" w:rsidR="003A2EB7" w:rsidRPr="003A2EB7" w:rsidRDefault="003A2EB7" w:rsidP="003A2EB7">
      <w:pPr>
        <w:numPr>
          <w:ilvl w:val="0"/>
          <w:numId w:val="23"/>
        </w:numPr>
        <w:rPr>
          <w:lang w:val="tr-TR"/>
        </w:rPr>
      </w:pPr>
      <w:proofErr w:type="spellStart"/>
      <w:r w:rsidRPr="003A2EB7">
        <w:rPr>
          <w:b/>
          <w:bCs/>
          <w:lang w:val="tr-TR"/>
        </w:rPr>
        <w:t>Dehumidifier</w:t>
      </w:r>
      <w:proofErr w:type="spellEnd"/>
      <w:r w:rsidRPr="003A2EB7">
        <w:rPr>
          <w:b/>
          <w:bCs/>
          <w:lang w:val="tr-TR"/>
        </w:rPr>
        <w:t>:</w:t>
      </w:r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Activated</w:t>
      </w:r>
      <w:proofErr w:type="spellEnd"/>
      <w:r w:rsidRPr="003A2EB7">
        <w:rPr>
          <w:lang w:val="tr-TR"/>
        </w:rPr>
        <w:t xml:space="preserve"> (1) </w:t>
      </w:r>
      <w:proofErr w:type="spellStart"/>
      <w:r w:rsidRPr="003A2EB7">
        <w:rPr>
          <w:lang w:val="tr-TR"/>
        </w:rPr>
        <w:t>if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the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humidity</w:t>
      </w:r>
      <w:proofErr w:type="spellEnd"/>
      <w:r w:rsidRPr="003A2EB7">
        <w:rPr>
          <w:lang w:val="tr-TR"/>
        </w:rPr>
        <w:t xml:space="preserve"> </w:t>
      </w:r>
      <w:proofErr w:type="spellStart"/>
      <w:r w:rsidRPr="003A2EB7">
        <w:rPr>
          <w:lang w:val="tr-TR"/>
        </w:rPr>
        <w:t>level</w:t>
      </w:r>
      <w:proofErr w:type="spellEnd"/>
      <w:r w:rsidRPr="003A2EB7">
        <w:rPr>
          <w:lang w:val="tr-TR"/>
        </w:rPr>
        <w:t xml:space="preserve"> is </w:t>
      </w:r>
      <w:proofErr w:type="spellStart"/>
      <w:r w:rsidRPr="003A2EB7">
        <w:rPr>
          <w:lang w:val="tr-TR"/>
        </w:rPr>
        <w:t>high</w:t>
      </w:r>
      <w:proofErr w:type="spellEnd"/>
      <w:r w:rsidRPr="003A2EB7">
        <w:rPr>
          <w:lang w:val="tr-TR"/>
        </w:rPr>
        <w:t>.</w:t>
      </w:r>
    </w:p>
    <w:p w14:paraId="236D31FD" w14:textId="77777777" w:rsidR="003A2EB7" w:rsidRPr="007C2FB1" w:rsidRDefault="003A2EB7" w:rsidP="0043680F"/>
    <w:sectPr w:rsidR="003A2EB7" w:rsidRPr="007C2FB1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2D13D" w14:textId="77777777" w:rsidR="00C928E0" w:rsidRPr="0006298A" w:rsidRDefault="00C928E0">
      <w:pPr>
        <w:spacing w:after="0" w:line="240" w:lineRule="auto"/>
      </w:pPr>
      <w:r w:rsidRPr="0006298A">
        <w:separator/>
      </w:r>
    </w:p>
    <w:p w14:paraId="5661C815" w14:textId="77777777" w:rsidR="00C928E0" w:rsidRPr="0006298A" w:rsidRDefault="00C928E0"/>
    <w:p w14:paraId="0045ACF1" w14:textId="77777777" w:rsidR="00C928E0" w:rsidRPr="0006298A" w:rsidRDefault="00C928E0"/>
  </w:endnote>
  <w:endnote w:type="continuationSeparator" w:id="0">
    <w:p w14:paraId="35C4D41D" w14:textId="77777777" w:rsidR="00C928E0" w:rsidRPr="0006298A" w:rsidRDefault="00C928E0">
      <w:pPr>
        <w:spacing w:after="0" w:line="240" w:lineRule="auto"/>
      </w:pPr>
      <w:r w:rsidRPr="0006298A">
        <w:continuationSeparator/>
      </w:r>
    </w:p>
    <w:p w14:paraId="5B0A2E1F" w14:textId="77777777" w:rsidR="00C928E0" w:rsidRPr="0006298A" w:rsidRDefault="00C928E0"/>
    <w:p w14:paraId="309844C3" w14:textId="77777777" w:rsidR="00C928E0" w:rsidRPr="0006298A" w:rsidRDefault="00C92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5635894"/>
      <w:docPartObj>
        <w:docPartGallery w:val="Page Numbers (Bottom of Page)"/>
        <w:docPartUnique/>
      </w:docPartObj>
    </w:sdtPr>
    <w:sdtEndPr/>
    <w:sdtContent>
      <w:p w14:paraId="63D2F0B4" w14:textId="77777777" w:rsidR="0072623E" w:rsidRPr="0006298A" w:rsidRDefault="00933D2C">
        <w:pPr>
          <w:pStyle w:val="AltBilgi"/>
        </w:pPr>
        <w:r w:rsidRPr="0006298A">
          <w:rPr>
            <w:lang w:bidi="tr-TR"/>
          </w:rPr>
          <w:fldChar w:fldCharType="begin"/>
        </w:r>
        <w:r w:rsidRPr="0006298A">
          <w:rPr>
            <w:lang w:bidi="tr-TR"/>
          </w:rPr>
          <w:instrText xml:space="preserve"> PAGE   \* MERGEFORMAT </w:instrText>
        </w:r>
        <w:r w:rsidRPr="0006298A">
          <w:rPr>
            <w:lang w:bidi="tr-TR"/>
          </w:rPr>
          <w:fldChar w:fldCharType="separate"/>
        </w:r>
        <w:r w:rsidR="00C74A77" w:rsidRPr="0006298A">
          <w:rPr>
            <w:lang w:bidi="tr-TR"/>
          </w:rPr>
          <w:t>2</w:t>
        </w:r>
        <w:r w:rsidRPr="0006298A">
          <w:rPr>
            <w:lang w:bidi="tr-T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48949" w14:textId="77777777" w:rsidR="00C928E0" w:rsidRPr="0006298A" w:rsidRDefault="00C928E0">
      <w:pPr>
        <w:spacing w:after="0" w:line="240" w:lineRule="auto"/>
      </w:pPr>
      <w:r w:rsidRPr="0006298A">
        <w:separator/>
      </w:r>
    </w:p>
    <w:p w14:paraId="1B2395A8" w14:textId="77777777" w:rsidR="00C928E0" w:rsidRPr="0006298A" w:rsidRDefault="00C928E0"/>
    <w:p w14:paraId="3F31033B" w14:textId="77777777" w:rsidR="00C928E0" w:rsidRPr="0006298A" w:rsidRDefault="00C928E0"/>
  </w:footnote>
  <w:footnote w:type="continuationSeparator" w:id="0">
    <w:p w14:paraId="33BD396E" w14:textId="77777777" w:rsidR="00C928E0" w:rsidRPr="0006298A" w:rsidRDefault="00C928E0">
      <w:pPr>
        <w:spacing w:after="0" w:line="240" w:lineRule="auto"/>
      </w:pPr>
      <w:r w:rsidRPr="0006298A">
        <w:continuationSeparator/>
      </w:r>
    </w:p>
    <w:p w14:paraId="7D5107CD" w14:textId="77777777" w:rsidR="00C928E0" w:rsidRPr="0006298A" w:rsidRDefault="00C928E0"/>
    <w:p w14:paraId="28A53152" w14:textId="77777777" w:rsidR="00C928E0" w:rsidRPr="0006298A" w:rsidRDefault="00C928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0AC9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3639B6"/>
    <w:multiLevelType w:val="hybridMultilevel"/>
    <w:tmpl w:val="A5C89BA2"/>
    <w:lvl w:ilvl="0" w:tplc="D2E2BD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2E4E7C"/>
    <w:multiLevelType w:val="multilevel"/>
    <w:tmpl w:val="87C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14F0A"/>
    <w:multiLevelType w:val="hybridMultilevel"/>
    <w:tmpl w:val="5AB4FE90"/>
    <w:lvl w:ilvl="0" w:tplc="9CDE8652">
      <w:start w:val="1"/>
      <w:numFmt w:val="upperLetter"/>
      <w:lvlText w:val="(%1)"/>
      <w:lvlJc w:val="left"/>
      <w:pPr>
        <w:ind w:left="73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54" w:hanging="360"/>
      </w:pPr>
    </w:lvl>
    <w:lvl w:ilvl="2" w:tplc="041F001B" w:tentative="1">
      <w:start w:val="1"/>
      <w:numFmt w:val="lowerRoman"/>
      <w:lvlText w:val="%3."/>
      <w:lvlJc w:val="right"/>
      <w:pPr>
        <w:ind w:left="2174" w:hanging="180"/>
      </w:pPr>
    </w:lvl>
    <w:lvl w:ilvl="3" w:tplc="041F000F" w:tentative="1">
      <w:start w:val="1"/>
      <w:numFmt w:val="decimal"/>
      <w:lvlText w:val="%4."/>
      <w:lvlJc w:val="left"/>
      <w:pPr>
        <w:ind w:left="2894" w:hanging="360"/>
      </w:pPr>
    </w:lvl>
    <w:lvl w:ilvl="4" w:tplc="041F0019" w:tentative="1">
      <w:start w:val="1"/>
      <w:numFmt w:val="lowerLetter"/>
      <w:lvlText w:val="%5."/>
      <w:lvlJc w:val="left"/>
      <w:pPr>
        <w:ind w:left="3614" w:hanging="360"/>
      </w:pPr>
    </w:lvl>
    <w:lvl w:ilvl="5" w:tplc="041F001B" w:tentative="1">
      <w:start w:val="1"/>
      <w:numFmt w:val="lowerRoman"/>
      <w:lvlText w:val="%6."/>
      <w:lvlJc w:val="right"/>
      <w:pPr>
        <w:ind w:left="4334" w:hanging="180"/>
      </w:pPr>
    </w:lvl>
    <w:lvl w:ilvl="6" w:tplc="041F000F" w:tentative="1">
      <w:start w:val="1"/>
      <w:numFmt w:val="decimal"/>
      <w:lvlText w:val="%7."/>
      <w:lvlJc w:val="left"/>
      <w:pPr>
        <w:ind w:left="5054" w:hanging="360"/>
      </w:pPr>
    </w:lvl>
    <w:lvl w:ilvl="7" w:tplc="041F0019" w:tentative="1">
      <w:start w:val="1"/>
      <w:numFmt w:val="lowerLetter"/>
      <w:lvlText w:val="%8."/>
      <w:lvlJc w:val="left"/>
      <w:pPr>
        <w:ind w:left="5774" w:hanging="360"/>
      </w:pPr>
    </w:lvl>
    <w:lvl w:ilvl="8" w:tplc="041F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4" w15:restartNumberingAfterBreak="0">
    <w:nsid w:val="3BE62B4B"/>
    <w:multiLevelType w:val="hybridMultilevel"/>
    <w:tmpl w:val="96C810C8"/>
    <w:lvl w:ilvl="0" w:tplc="E1B44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C77CC"/>
    <w:multiLevelType w:val="hybridMultilevel"/>
    <w:tmpl w:val="B13A78E8"/>
    <w:lvl w:ilvl="0" w:tplc="561E4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eMaddemi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eNumara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337E4"/>
    <w:multiLevelType w:val="multilevel"/>
    <w:tmpl w:val="D9DC4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BF2E8B"/>
    <w:multiLevelType w:val="multilevel"/>
    <w:tmpl w:val="6B60B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555064">
    <w:abstractNumId w:val="9"/>
  </w:num>
  <w:num w:numId="2" w16cid:durableId="856622629">
    <w:abstractNumId w:val="16"/>
  </w:num>
  <w:num w:numId="3" w16cid:durableId="1184054592">
    <w:abstractNumId w:val="19"/>
  </w:num>
  <w:num w:numId="4" w16cid:durableId="1798181567">
    <w:abstractNumId w:val="17"/>
  </w:num>
  <w:num w:numId="5" w16cid:durableId="490490433">
    <w:abstractNumId w:val="11"/>
  </w:num>
  <w:num w:numId="6" w16cid:durableId="1212885022">
    <w:abstractNumId w:val="7"/>
  </w:num>
  <w:num w:numId="7" w16cid:durableId="169218250">
    <w:abstractNumId w:val="6"/>
  </w:num>
  <w:num w:numId="8" w16cid:durableId="828600092">
    <w:abstractNumId w:val="5"/>
  </w:num>
  <w:num w:numId="9" w16cid:durableId="296036505">
    <w:abstractNumId w:val="4"/>
  </w:num>
  <w:num w:numId="10" w16cid:durableId="265384191">
    <w:abstractNumId w:val="8"/>
  </w:num>
  <w:num w:numId="11" w16cid:durableId="797382626">
    <w:abstractNumId w:val="3"/>
  </w:num>
  <w:num w:numId="12" w16cid:durableId="1245869987">
    <w:abstractNumId w:val="2"/>
  </w:num>
  <w:num w:numId="13" w16cid:durableId="1522206525">
    <w:abstractNumId w:val="1"/>
  </w:num>
  <w:num w:numId="14" w16cid:durableId="1014190154">
    <w:abstractNumId w:val="0"/>
  </w:num>
  <w:num w:numId="15" w16cid:durableId="1348216498">
    <w:abstractNumId w:val="18"/>
  </w:num>
  <w:num w:numId="16" w16cid:durableId="2127040026">
    <w:abstractNumId w:val="20"/>
  </w:num>
  <w:num w:numId="17" w16cid:durableId="262538129">
    <w:abstractNumId w:val="14"/>
  </w:num>
  <w:num w:numId="18" w16cid:durableId="144976423">
    <w:abstractNumId w:val="21"/>
  </w:num>
  <w:num w:numId="19" w16cid:durableId="416093701">
    <w:abstractNumId w:val="10"/>
  </w:num>
  <w:num w:numId="20" w16cid:durableId="1608002860">
    <w:abstractNumId w:val="15"/>
  </w:num>
  <w:num w:numId="21" w16cid:durableId="1321428837">
    <w:abstractNumId w:val="13"/>
  </w:num>
  <w:num w:numId="22" w16cid:durableId="103816257">
    <w:abstractNumId w:val="22"/>
  </w:num>
  <w:num w:numId="23" w16cid:durableId="3375120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8A"/>
    <w:rsid w:val="0001111D"/>
    <w:rsid w:val="000250F8"/>
    <w:rsid w:val="0006298A"/>
    <w:rsid w:val="00066A94"/>
    <w:rsid w:val="00087753"/>
    <w:rsid w:val="000A1D97"/>
    <w:rsid w:val="000F2B25"/>
    <w:rsid w:val="000F6525"/>
    <w:rsid w:val="001001BA"/>
    <w:rsid w:val="00102F63"/>
    <w:rsid w:val="00140F55"/>
    <w:rsid w:val="00185776"/>
    <w:rsid w:val="001C4D36"/>
    <w:rsid w:val="002273BA"/>
    <w:rsid w:val="00227A12"/>
    <w:rsid w:val="002423C9"/>
    <w:rsid w:val="00242FB5"/>
    <w:rsid w:val="00260CE3"/>
    <w:rsid w:val="00282A5D"/>
    <w:rsid w:val="002F05E3"/>
    <w:rsid w:val="002F6746"/>
    <w:rsid w:val="00306B29"/>
    <w:rsid w:val="003618F6"/>
    <w:rsid w:val="003A2EB7"/>
    <w:rsid w:val="00415547"/>
    <w:rsid w:val="0043680F"/>
    <w:rsid w:val="00442C7B"/>
    <w:rsid w:val="00451B17"/>
    <w:rsid w:val="0045615D"/>
    <w:rsid w:val="0045699A"/>
    <w:rsid w:val="00470615"/>
    <w:rsid w:val="004920F2"/>
    <w:rsid w:val="004E648F"/>
    <w:rsid w:val="005177EE"/>
    <w:rsid w:val="005919B7"/>
    <w:rsid w:val="005D1F20"/>
    <w:rsid w:val="005E5CEA"/>
    <w:rsid w:val="0062034F"/>
    <w:rsid w:val="00627954"/>
    <w:rsid w:val="006438AC"/>
    <w:rsid w:val="00650259"/>
    <w:rsid w:val="00667CEF"/>
    <w:rsid w:val="006E7498"/>
    <w:rsid w:val="0072623E"/>
    <w:rsid w:val="0074173C"/>
    <w:rsid w:val="00766240"/>
    <w:rsid w:val="007737CE"/>
    <w:rsid w:val="007903FD"/>
    <w:rsid w:val="007920CF"/>
    <w:rsid w:val="007C2FB1"/>
    <w:rsid w:val="008332D6"/>
    <w:rsid w:val="00846E07"/>
    <w:rsid w:val="00866F48"/>
    <w:rsid w:val="00867430"/>
    <w:rsid w:val="008730F8"/>
    <w:rsid w:val="00883986"/>
    <w:rsid w:val="008A1113"/>
    <w:rsid w:val="008E44B3"/>
    <w:rsid w:val="00933D2C"/>
    <w:rsid w:val="00953025"/>
    <w:rsid w:val="00965B2C"/>
    <w:rsid w:val="00972966"/>
    <w:rsid w:val="009B463A"/>
    <w:rsid w:val="009E5E8F"/>
    <w:rsid w:val="00A045F3"/>
    <w:rsid w:val="00A12B75"/>
    <w:rsid w:val="00A171EA"/>
    <w:rsid w:val="00A61D3A"/>
    <w:rsid w:val="00A82115"/>
    <w:rsid w:val="00AC1B87"/>
    <w:rsid w:val="00AF49C3"/>
    <w:rsid w:val="00AF6189"/>
    <w:rsid w:val="00B2118A"/>
    <w:rsid w:val="00B241BA"/>
    <w:rsid w:val="00B52163"/>
    <w:rsid w:val="00BF1451"/>
    <w:rsid w:val="00C56AAD"/>
    <w:rsid w:val="00C6302C"/>
    <w:rsid w:val="00C74A77"/>
    <w:rsid w:val="00C81D7E"/>
    <w:rsid w:val="00C81F5C"/>
    <w:rsid w:val="00C928E0"/>
    <w:rsid w:val="00CB6AF7"/>
    <w:rsid w:val="00CC198A"/>
    <w:rsid w:val="00D0285B"/>
    <w:rsid w:val="00D22EC2"/>
    <w:rsid w:val="00D53626"/>
    <w:rsid w:val="00D72797"/>
    <w:rsid w:val="00D83A01"/>
    <w:rsid w:val="00D84894"/>
    <w:rsid w:val="00D93D20"/>
    <w:rsid w:val="00D95812"/>
    <w:rsid w:val="00DC5FE1"/>
    <w:rsid w:val="00DE06E5"/>
    <w:rsid w:val="00DE7DDF"/>
    <w:rsid w:val="00E47F02"/>
    <w:rsid w:val="00E76FC0"/>
    <w:rsid w:val="00E8662C"/>
    <w:rsid w:val="00E96332"/>
    <w:rsid w:val="00EA2339"/>
    <w:rsid w:val="00EB39A3"/>
    <w:rsid w:val="00F163B1"/>
    <w:rsid w:val="00FA5037"/>
    <w:rsid w:val="00FA6770"/>
    <w:rsid w:val="00FE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7AE3CA"/>
  <w15:chartTrackingRefBased/>
  <w15:docId w15:val="{6483187B-D275-49ED-93B2-CB2845B7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tr-TR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4F"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AltyazChar">
    <w:name w:val="Altyazı Char"/>
    <w:basedOn w:val="VarsaylanParagrafYazTipi"/>
    <w:link w:val="Altyaz"/>
    <w:uiPriority w:val="1"/>
    <w:rsid w:val="00A171EA"/>
    <w:rPr>
      <w:rFonts w:eastAsiaTheme="minorEastAsia"/>
      <w:sz w:val="32"/>
    </w:rPr>
  </w:style>
  <w:style w:type="paragraph" w:styleId="KonuBal">
    <w:name w:val="Title"/>
    <w:basedOn w:val="Normal"/>
    <w:link w:val="KonuBal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umaras">
    <w:name w:val="List Number"/>
    <w:basedOn w:val="Normal"/>
    <w:uiPriority w:val="13"/>
    <w:qFormat/>
    <w:pPr>
      <w:numPr>
        <w:numId w:val="16"/>
      </w:numPr>
    </w:p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lnt">
    <w:name w:val="Quote"/>
    <w:basedOn w:val="Normal"/>
    <w:next w:val="Normal"/>
    <w:link w:val="Alnt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404040" w:themeColor="text1" w:themeTint="BF"/>
    </w:rPr>
  </w:style>
  <w:style w:type="paragraph" w:styleId="ListeMaddemi">
    <w:name w:val="List Bullet"/>
    <w:basedOn w:val="Normal"/>
    <w:uiPriority w:val="12"/>
    <w:qFormat/>
    <w:pPr>
      <w:numPr>
        <w:numId w:val="15"/>
      </w:numPr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azar">
    <w:name w:val="Yaza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000000" w:themeColor="text1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/>
      <w:iCs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000000" w:themeColor="text1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KitapBal">
    <w:name w:val="Book Title"/>
    <w:basedOn w:val="VarsaylanParagrafYazTipi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YerTutucuMetni">
    <w:name w:val="Placeholder Text"/>
    <w:basedOn w:val="VarsaylanParagrafYazTipi"/>
    <w:uiPriority w:val="99"/>
    <w:semiHidden/>
    <w:rsid w:val="00415547"/>
    <w:rPr>
      <w:color w:val="000000" w:themeColor="text1"/>
    </w:rPr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customStyle="1" w:styleId="RaporTablosu">
    <w:name w:val="Rapor Tablosu"/>
    <w:basedOn w:val="NormalTablo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GlAlntChar">
    <w:name w:val="Güçlü Alıntı Char"/>
    <w:basedOn w:val="VarsaylanParagrafYazTipi"/>
    <w:link w:val="GlAlnt"/>
    <w:uiPriority w:val="30"/>
    <w:semiHidden/>
    <w:rPr>
      <w:i/>
      <w:iCs/>
      <w:sz w:val="30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stBilgi">
    <w:name w:val="header"/>
    <w:basedOn w:val="Normal"/>
    <w:link w:val="stBilgiChar"/>
    <w:uiPriority w:val="99"/>
    <w:qFormat/>
    <w:pPr>
      <w:spacing w:after="0" w:line="240" w:lineRule="auto"/>
    </w:p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stBilgiChar">
    <w:name w:val="Üst Bilgi Char"/>
    <w:basedOn w:val="VarsaylanParagrafYazTipi"/>
    <w:link w:val="stBilgi"/>
    <w:uiPriority w:val="99"/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GvdeMetni3">
    <w:name w:val="Body Text 3"/>
    <w:basedOn w:val="Normal"/>
    <w:link w:val="GvdeMetni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DC5FE1"/>
    <w:rPr>
      <w:sz w:val="22"/>
      <w:szCs w:val="16"/>
    </w:rPr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DC5FE1"/>
    <w:rPr>
      <w:sz w:val="22"/>
      <w:szCs w:val="16"/>
    </w:rPr>
  </w:style>
  <w:style w:type="character" w:styleId="AklamaBavurusu">
    <w:name w:val="annotation reference"/>
    <w:basedOn w:val="VarsaylanParagrafYazTipi"/>
    <w:uiPriority w:val="99"/>
    <w:semiHidden/>
    <w:unhideWhenUsed/>
    <w:rsid w:val="00DC5FE1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C5FE1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5FE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C5FE1"/>
    <w:rPr>
      <w:b/>
      <w:bCs/>
      <w:sz w:val="22"/>
      <w:szCs w:val="20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DC5FE1"/>
    <w:rPr>
      <w:sz w:val="22"/>
      <w:szCs w:val="20"/>
    </w:rPr>
  </w:style>
  <w:style w:type="paragraph" w:styleId="ZarfD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DC5FE1"/>
    <w:rPr>
      <w:sz w:val="22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415547"/>
    <w:rPr>
      <w:color w:val="53777A" w:themeColor="accent1"/>
      <w:u w:val="single"/>
    </w:rPr>
  </w:style>
  <w:style w:type="paragraph" w:styleId="MakroMetni">
    <w:name w:val="macro"/>
    <w:link w:val="MakroMetni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415547"/>
    <w:rPr>
      <w:rFonts w:ascii="Consolas" w:hAnsi="Consolas"/>
      <w:sz w:val="22"/>
      <w:szCs w:val="20"/>
    </w:rPr>
  </w:style>
  <w:style w:type="paragraph" w:styleId="ListeParagraf">
    <w:name w:val="List Paragraph"/>
    <w:basedOn w:val="Normal"/>
    <w:uiPriority w:val="34"/>
    <w:unhideWhenUsed/>
    <w:qFormat/>
    <w:rsid w:val="004706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tr-TR"/>
    </w:rPr>
  </w:style>
  <w:style w:type="character" w:styleId="Gl">
    <w:name w:val="Strong"/>
    <w:basedOn w:val="VarsaylanParagrafYazTipi"/>
    <w:uiPriority w:val="22"/>
    <w:qFormat/>
    <w:rsid w:val="00D22E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7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8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nam\AppData\Roaming\Microsoft\Templates\Ara&#351;t&#305;rma%20makalesi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A7AD09-DD45-46CB-A712-5EF82C51A105}">
  <we:reference id="wa200005826" version="1.8.0.0" store="tr-TR" storeType="OMEX"/>
  <we:alternateReferences>
    <we:reference id="wa200005826" version="1.8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Araştırma makalesi</Template>
  <TotalTime>0</TotalTime>
  <Pages>1</Pages>
  <Words>721</Words>
  <Characters>4406</Characters>
  <Application>Microsoft Office Word</Application>
  <DocSecurity>0</DocSecurity>
  <Lines>259</Lines>
  <Paragraphs>160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 Melis Tutar</dc:creator>
  <cp:keywords/>
  <dc:description/>
  <cp:lastModifiedBy>Sena Melis Tutar</cp:lastModifiedBy>
  <cp:revision>61</cp:revision>
  <dcterms:created xsi:type="dcterms:W3CDTF">2024-11-07T16:12:00Z</dcterms:created>
  <dcterms:modified xsi:type="dcterms:W3CDTF">2024-11-15T05:37:00Z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  <property fmtid="{D5CDD505-2E9C-101B-9397-08002B2CF9AE}" pid="3" name="GrammarlyDocumentId">
    <vt:lpwstr>c677aeee-666b-40d6-809c-d758489b736f</vt:lpwstr>
  </property>
</Properties>
</file>